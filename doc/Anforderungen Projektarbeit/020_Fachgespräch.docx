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350" w:rsidP="007761CD" w:rsidRDefault="00055350" w14:paraId="4FC5F588" w14:textId="77777777"/>
    <w:p w:rsidR="007761CD" w:rsidP="00982AB0" w:rsidRDefault="001320E1" w14:paraId="27DBC884" w14:textId="6684E829">
      <w:pPr>
        <w:pStyle w:val="Heading1"/>
      </w:pPr>
      <w:r>
        <w:t>Projektarbeit „Webseite und Datenbank für einen Sportverein“</w:t>
      </w:r>
    </w:p>
    <w:p w:rsidR="001320E1" w:rsidP="001320E1" w:rsidRDefault="001320E1" w14:paraId="7B25AC48" w14:textId="77777777"/>
    <w:p w:rsidR="0077190B" w:rsidP="001320E1" w:rsidRDefault="0077190B" w14:paraId="0C822C20" w14:textId="2A844292">
      <w:r>
        <w:t>Gruppennote – Individualnote stehen im Verhältnis 50 -50.</w:t>
      </w:r>
    </w:p>
    <w:p w:rsidR="0077190B" w:rsidP="001320E1" w:rsidRDefault="0077190B" w14:paraId="490D9098" w14:textId="77777777"/>
    <w:p w:rsidR="2B9B1773" w:rsidP="00B00120" w:rsidRDefault="00955F9D" w14:paraId="0D16A557" w14:textId="755B6DC5">
      <w:pPr>
        <w:pStyle w:val="Heading2"/>
        <w:rPr>
          <w:szCs w:val="24"/>
        </w:rPr>
      </w:pPr>
      <w:r>
        <w:rPr>
          <w:szCs w:val="24"/>
        </w:rPr>
        <w:t>Themengebiete</w:t>
      </w:r>
      <w:r w:rsidR="00964DF2">
        <w:rPr>
          <w:szCs w:val="24"/>
        </w:rPr>
        <w:t xml:space="preserve"> für das Fachgespräch</w:t>
      </w:r>
      <w:r>
        <w:rPr>
          <w:szCs w:val="24"/>
        </w:rPr>
        <w:t xml:space="preserve"> (Auswahl)</w:t>
      </w:r>
    </w:p>
    <w:p w:rsidR="00955F9D" w:rsidP="00955F9D" w:rsidRDefault="00955F9D" w14:paraId="611CC2E0" w14:textId="77777777"/>
    <w:p w:rsidR="00955F9D" w:rsidP="00955F9D" w:rsidRDefault="00955F9D" w14:paraId="1C598A57" w14:textId="3D0462B0">
      <w:pPr>
        <w:pStyle w:val="ListParagraph"/>
        <w:numPr>
          <w:ilvl w:val="0"/>
          <w:numId w:val="27"/>
        </w:numPr>
      </w:pPr>
      <w:r>
        <w:t>Grundlagen des http-Protokolls</w:t>
      </w:r>
    </w:p>
    <w:p w:rsidR="00955F9D" w:rsidP="00955F9D" w:rsidRDefault="003F3967" w14:paraId="0D666513" w14:textId="05B4B1B8">
      <w:pPr>
        <w:pStyle w:val="ListParagraph"/>
        <w:numPr>
          <w:ilvl w:val="0"/>
          <w:numId w:val="27"/>
        </w:numPr>
      </w:pPr>
      <w:r>
        <w:t xml:space="preserve">Grundlagen HTML </w:t>
      </w:r>
    </w:p>
    <w:p w:rsidR="003F3967" w:rsidP="003F3967" w:rsidRDefault="003F3967" w14:paraId="6276F04C" w14:textId="00F70FFA">
      <w:pPr>
        <w:pStyle w:val="ListParagraph"/>
        <w:numPr>
          <w:ilvl w:val="1"/>
          <w:numId w:val="27"/>
        </w:numPr>
      </w:pPr>
      <w:r>
        <w:t xml:space="preserve">Tags </w:t>
      </w:r>
      <w:r w:rsidR="00FC41BF">
        <w:t>(die</w:t>
      </w:r>
      <w:r>
        <w:t xml:space="preserve"> wichtigsten</w:t>
      </w:r>
      <w:r w:rsidR="00FC41BF">
        <w:t xml:space="preserve"> sollten auch bekannt sein)</w:t>
      </w:r>
    </w:p>
    <w:p w:rsidR="00FC41BF" w:rsidP="00FC41BF" w:rsidRDefault="003F3967" w14:paraId="1CEB1394" w14:textId="47FFD500">
      <w:pPr>
        <w:pStyle w:val="ListParagraph"/>
        <w:numPr>
          <w:ilvl w:val="1"/>
          <w:numId w:val="27"/>
        </w:numPr>
      </w:pPr>
      <w:r>
        <w:t>Attribute</w:t>
      </w:r>
    </w:p>
    <w:p w:rsidR="00FC41BF" w:rsidP="00FC41BF" w:rsidRDefault="00FC41BF" w14:paraId="408515D8" w14:textId="66365CDF">
      <w:pPr>
        <w:pStyle w:val="ListParagraph"/>
        <w:numPr>
          <w:ilvl w:val="0"/>
          <w:numId w:val="27"/>
        </w:numPr>
      </w:pPr>
      <w:r>
        <w:t>HTML / CSS – Trennung von Design</w:t>
      </w:r>
      <w:r w:rsidR="003752CC">
        <w:t xml:space="preserve"> und Inhalt </w:t>
      </w:r>
    </w:p>
    <w:p w:rsidR="003752CC" w:rsidP="00FC41BF" w:rsidRDefault="002274FC" w14:paraId="64239986" w14:textId="3D6646E3">
      <w:pPr>
        <w:pStyle w:val="ListParagraph"/>
        <w:numPr>
          <w:ilvl w:val="0"/>
          <w:numId w:val="27"/>
        </w:numPr>
      </w:pPr>
      <w:r>
        <w:t>Grundlagen von Formularen</w:t>
      </w:r>
    </w:p>
    <w:p w:rsidR="00E21C21" w:rsidP="00C64776" w:rsidRDefault="00E21C21" w14:paraId="2D3BFBC5" w14:textId="7A136D4A">
      <w:pPr>
        <w:pStyle w:val="ListParagraph"/>
        <w:numPr>
          <w:ilvl w:val="1"/>
          <w:numId w:val="27"/>
        </w:numPr>
      </w:pPr>
      <w:r>
        <w:t>Die wichtigsten Formularelemente</w:t>
      </w:r>
    </w:p>
    <w:p w:rsidR="00C64776" w:rsidP="00C64776" w:rsidRDefault="00C64776" w14:paraId="09365647" w14:textId="19178697">
      <w:pPr>
        <w:pStyle w:val="ListParagraph"/>
        <w:numPr>
          <w:ilvl w:val="0"/>
          <w:numId w:val="27"/>
        </w:numPr>
      </w:pPr>
      <w:r>
        <w:t xml:space="preserve">Serverseitige Verarbeitung von </w:t>
      </w:r>
      <w:r w:rsidR="00C1089D">
        <w:t>Formularen</w:t>
      </w:r>
    </w:p>
    <w:p w:rsidR="00C1089D" w:rsidP="00C1089D" w:rsidRDefault="00934E32" w14:paraId="3FB3953A" w14:textId="084F342B">
      <w:pPr>
        <w:pStyle w:val="ListParagraph"/>
        <w:numPr>
          <w:ilvl w:val="1"/>
          <w:numId w:val="27"/>
        </w:numPr>
      </w:pPr>
      <w:r>
        <w:t>$_GET und $_POST</w:t>
      </w:r>
    </w:p>
    <w:p w:rsidR="00DD520E" w:rsidP="00C1089D" w:rsidRDefault="00DD520E" w14:paraId="0B63233F" w14:textId="1E451D17">
      <w:pPr>
        <w:pStyle w:val="ListParagraph"/>
        <w:numPr>
          <w:ilvl w:val="1"/>
          <w:numId w:val="27"/>
        </w:numPr>
      </w:pPr>
      <w:r>
        <w:t>Was passiert, wenn der submit-Button gedrückt wird</w:t>
      </w:r>
    </w:p>
    <w:p w:rsidR="00DD520E" w:rsidP="00DD520E" w:rsidRDefault="00DD520E" w14:paraId="43297391" w14:textId="11A2503E">
      <w:pPr>
        <w:pStyle w:val="ListParagraph"/>
        <w:numPr>
          <w:ilvl w:val="0"/>
          <w:numId w:val="27"/>
        </w:numPr>
      </w:pPr>
      <w:r>
        <w:t>Grundlagen des PHP-Interpreters</w:t>
      </w:r>
    </w:p>
    <w:p w:rsidR="00DD520E" w:rsidP="00DD520E" w:rsidRDefault="00DD520E" w14:paraId="150AD2FC" w14:textId="6A9D1151">
      <w:pPr>
        <w:pStyle w:val="ListParagraph"/>
        <w:numPr>
          <w:ilvl w:val="0"/>
          <w:numId w:val="27"/>
        </w:numPr>
      </w:pPr>
      <w:r>
        <w:t>Grundlagen von PHP (Syntax, Datenstrukturen, einfache Ko</w:t>
      </w:r>
      <w:r w:rsidR="00E12B73">
        <w:t>n</w:t>
      </w:r>
      <w:r>
        <w:t>trollstrukturen)</w:t>
      </w:r>
    </w:p>
    <w:p w:rsidR="009C4236" w:rsidP="00DD520E" w:rsidRDefault="009C4236" w14:paraId="1A1524B1" w14:textId="31163D35">
      <w:pPr>
        <w:pStyle w:val="ListParagraph"/>
        <w:numPr>
          <w:ilvl w:val="0"/>
          <w:numId w:val="27"/>
        </w:numPr>
      </w:pPr>
      <w:r>
        <w:t>PHP: Sessions</w:t>
      </w:r>
    </w:p>
    <w:p w:rsidRPr="00955F9D" w:rsidR="003F3967" w:rsidP="00FC41BF" w:rsidRDefault="003F3967" w14:paraId="29050919" w14:textId="77777777">
      <w:pPr>
        <w:ind w:left="708"/>
      </w:pPr>
    </w:p>
    <w:sectPr w:rsidRPr="00955F9D" w:rsidR="003F3967" w:rsidSect="00FB03F8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6" w:h="16838" w:code="9"/>
      <w:pgMar w:top="1304" w:right="851" w:bottom="567" w:left="1418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14A0" w:rsidP="002A62DA" w:rsidRDefault="002314A0" w14:paraId="21B53367" w14:textId="77777777">
      <w:r>
        <w:separator/>
      </w:r>
    </w:p>
  </w:endnote>
  <w:endnote w:type="continuationSeparator" w:id="0">
    <w:p w:rsidR="002314A0" w:rsidP="002A62DA" w:rsidRDefault="002314A0" w14:paraId="70421B1D" w14:textId="77777777">
      <w:r>
        <w:continuationSeparator/>
      </w:r>
    </w:p>
  </w:endnote>
  <w:endnote w:type="continuationNotice" w:id="1">
    <w:p w:rsidR="002314A0" w:rsidRDefault="002314A0" w14:paraId="1953DB4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E6B" w:rsidP="00944E15" w:rsidRDefault="002314A0" w14:paraId="5C7CD329" w14:textId="77777777">
    <w:pPr>
      <w:pStyle w:val="Footer"/>
    </w:pPr>
    <w:r>
      <w:rPr>
        <w:sz w:val="12"/>
        <w:szCs w:val="12"/>
      </w:rPr>
      <w:pict w14:anchorId="295A26A4">
        <v:rect id="_x0000_i1027" style="width:467.7pt;height:1pt" o:hr="t" o:hrstd="t" o:hrnoshade="t" o:hralign="center" fillcolor="black" stroked="f"/>
      </w:pict>
    </w:r>
  </w:p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8"/>
      <w:gridCol w:w="4819"/>
    </w:tblGrid>
    <w:tr w:rsidRPr="00944E15" w:rsidR="008C2E6B" w:rsidTr="00F73A69" w14:paraId="7883DD84" w14:textId="77777777">
      <w:tc>
        <w:tcPr>
          <w:tcW w:w="4672" w:type="dxa"/>
        </w:tcPr>
        <w:p w:rsidRPr="00944E15" w:rsidR="008C2E6B" w:rsidP="00944E15" w:rsidRDefault="008C2E6B" w14:paraId="3BBDB0AC" w14:textId="77777777">
          <w:pPr>
            <w:pStyle w:val="Footer"/>
            <w:rPr>
              <w:szCs w:val="20"/>
            </w:rPr>
          </w:pPr>
          <w:r w:rsidRPr="00944E15">
            <w:rPr>
              <w:szCs w:val="20"/>
            </w:rPr>
            <w:t>Fach: Sozialkunde</w:t>
          </w:r>
        </w:p>
      </w:tc>
      <w:tc>
        <w:tcPr>
          <w:tcW w:w="4672" w:type="dxa"/>
        </w:tcPr>
        <w:p w:rsidRPr="00944E15" w:rsidR="008C2E6B" w:rsidP="00944E15" w:rsidRDefault="008C2E6B" w14:paraId="772F9C16" w14:textId="77777777">
          <w:pPr>
            <w:pStyle w:val="Footer"/>
            <w:jc w:val="right"/>
            <w:rPr>
              <w:szCs w:val="20"/>
            </w:rPr>
          </w:pPr>
          <w:r w:rsidRPr="00944E15">
            <w:rPr>
              <w:szCs w:val="20"/>
            </w:rPr>
            <w:t>Lehrerteam</w:t>
          </w:r>
        </w:p>
      </w:tc>
    </w:tr>
  </w:tbl>
  <w:p w:rsidRPr="00944E15" w:rsidR="008C2E6B" w:rsidP="00944E15" w:rsidRDefault="008C2E6B" w14:paraId="75D615F3" w14:textId="77777777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123EA" w:rsidR="00235573" w:rsidP="004123EA" w:rsidRDefault="004123EA" w14:paraId="0C07E63B" w14:textId="77777777">
    <w:pPr>
      <w:pStyle w:val="Footer"/>
      <w:tabs>
        <w:tab w:val="clear" w:pos="4536"/>
        <w:tab w:val="clear" w:pos="9072"/>
        <w:tab w:val="center" w:pos="4962"/>
        <w:tab w:val="right" w:pos="9498"/>
      </w:tabs>
      <w:jc w:val="center"/>
    </w:pPr>
    <w:r w:rsidRPr="004123EA">
      <w:t xml:space="preserve">Seite </w:t>
    </w:r>
    <w:r w:rsidRPr="004123EA">
      <w:fldChar w:fldCharType="begin"/>
    </w:r>
    <w:r w:rsidRPr="004123EA">
      <w:instrText>PAGE  \* Arabic  \* MERGEFORMAT</w:instrText>
    </w:r>
    <w:r w:rsidRPr="004123EA">
      <w:fldChar w:fldCharType="separate"/>
    </w:r>
    <w:r w:rsidRPr="004123EA">
      <w:t>1</w:t>
    </w:r>
    <w:r w:rsidRPr="004123EA">
      <w:fldChar w:fldCharType="end"/>
    </w:r>
    <w:r w:rsidRPr="004123EA">
      <w:t xml:space="preserve"> von </w:t>
    </w:r>
    <w:r>
      <w:fldChar w:fldCharType="begin"/>
    </w:r>
    <w:r>
      <w:instrText>NUMPAGES  \* Arabic  \* MERGEFORMAT</w:instrText>
    </w:r>
    <w:r>
      <w:fldChar w:fldCharType="separate"/>
    </w:r>
    <w:r w:rsidRPr="004123E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14A0" w:rsidP="002A62DA" w:rsidRDefault="002314A0" w14:paraId="7A0ACF19" w14:textId="77777777">
      <w:r>
        <w:separator/>
      </w:r>
    </w:p>
  </w:footnote>
  <w:footnote w:type="continuationSeparator" w:id="0">
    <w:p w:rsidR="002314A0" w:rsidP="002A62DA" w:rsidRDefault="002314A0" w14:paraId="29BFD8E3" w14:textId="77777777">
      <w:r>
        <w:continuationSeparator/>
      </w:r>
    </w:p>
  </w:footnote>
  <w:footnote w:type="continuationNotice" w:id="1">
    <w:p w:rsidR="002314A0" w:rsidRDefault="002314A0" w14:paraId="00DB6F2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eGrid"/>
      <w:tblW w:w="500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301"/>
      <w:gridCol w:w="968"/>
      <w:gridCol w:w="7374"/>
    </w:tblGrid>
    <w:tr w:rsidR="008C2E6B" w:rsidTr="00944E15" w14:paraId="6F0BAA9D" w14:textId="77777777">
      <w:trPr>
        <w:trHeight w:val="340"/>
      </w:trPr>
      <w:tc>
        <w:tcPr>
          <w:tcW w:w="1276" w:type="dxa"/>
        </w:tcPr>
        <w:p w:rsidR="008C2E6B" w:rsidP="00944E15" w:rsidRDefault="008C2E6B" w14:paraId="4E18BF4C" w14:textId="77777777">
          <w:pPr>
            <w:rPr>
              <w:noProof/>
              <w:lang w:eastAsia="de-DE"/>
            </w:rPr>
          </w:pPr>
          <w:r>
            <w:rPr>
              <w:noProof/>
            </w:rPr>
            <w:drawing>
              <wp:inline distT="0" distB="0" distL="0" distR="0" wp14:anchorId="2EF1E619" wp14:editId="111512B2">
                <wp:extent cx="581025" cy="193675"/>
                <wp:effectExtent l="0" t="0" r="9525" b="0"/>
                <wp:docPr id="3" name="Grafik 3" descr="C:\Users\Johannes\AppData\Local\Microsoft\Windows\INetCache\Content.Word\Logo_Berufsschule_AB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Johannes\AppData\Local\Microsoft\Windows\INetCache\Content.Word\Logo_Berufsschule_AB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891" cy="229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" w:type="dxa"/>
          <w:vAlign w:val="center"/>
        </w:tcPr>
        <w:p w:rsidR="008C2E6B" w:rsidP="00944E15" w:rsidRDefault="008C2E6B" w14:paraId="266FB355" w14:textId="77777777">
          <w:pPr>
            <w:jc w:val="right"/>
          </w:pPr>
          <w:r>
            <w:t>Thema:</w:t>
          </w:r>
        </w:p>
      </w:tc>
      <w:tc>
        <w:tcPr>
          <w:tcW w:w="7233" w:type="dxa"/>
          <w:vAlign w:val="center"/>
        </w:tcPr>
        <w:p w:rsidRPr="00715705" w:rsidR="008C2E6B" w:rsidP="00944E15" w:rsidRDefault="008C2E6B" w14:paraId="263F8CDC" w14:textId="77777777">
          <w:pPr>
            <w:rPr>
              <w:sz w:val="20"/>
              <w:szCs w:val="20"/>
            </w:rPr>
          </w:pPr>
          <w:r>
            <w:t>Rentenversicherung</w:t>
          </w:r>
        </w:p>
      </w:tc>
    </w:tr>
  </w:tbl>
  <w:p w:rsidRPr="003C0BAD" w:rsidR="008C2E6B" w:rsidP="00944E15" w:rsidRDefault="002314A0" w14:paraId="2D9D28F2" w14:textId="77777777">
    <w:pPr>
      <w:pStyle w:val="Header"/>
      <w:pBdr>
        <w:right w:val="dashed" w:color="878787" w:themeColor="accent3" w:sz="4" w:space="4"/>
      </w:pBdr>
      <w:tabs>
        <w:tab w:val="left" w:pos="9923"/>
      </w:tabs>
      <w:rPr>
        <w:sz w:val="12"/>
        <w:szCs w:val="12"/>
      </w:rPr>
    </w:pPr>
    <w:r>
      <w:rPr>
        <w:sz w:val="12"/>
        <w:szCs w:val="12"/>
      </w:rPr>
      <w:pict w14:anchorId="707AE052">
        <v:rect id="_x0000_i1025" style="width:467.7pt;height:1pt" o:hr="t" o:hrstd="t" o:hrnoshade="t" o:hralign="center" fillcolor="black [3213]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eGrid"/>
      <w:tblW w:w="500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58"/>
      <w:gridCol w:w="1124"/>
      <w:gridCol w:w="2953"/>
      <w:gridCol w:w="845"/>
      <w:gridCol w:w="1426"/>
      <w:gridCol w:w="308"/>
      <w:gridCol w:w="729"/>
    </w:tblGrid>
    <w:tr w:rsidR="008C2E6B" w:rsidTr="00230E40" w14:paraId="0C8EB918" w14:textId="77777777">
      <w:trPr>
        <w:trHeight w:val="340"/>
      </w:trPr>
      <w:tc>
        <w:tcPr>
          <w:tcW w:w="2127" w:type="dxa"/>
          <w:vMerge w:val="restart"/>
          <w:vAlign w:val="center"/>
        </w:tcPr>
        <w:p w:rsidR="008C2E6B" w:rsidP="00944E15" w:rsidRDefault="008C2E6B" w14:paraId="725BCFE4" w14:textId="77777777">
          <w:pPr>
            <w:ind w:left="46"/>
            <w:jc w:val="center"/>
          </w:pPr>
          <w:r>
            <w:rPr>
              <w:noProof/>
            </w:rPr>
            <w:drawing>
              <wp:inline distT="0" distB="0" distL="0" distR="0" wp14:anchorId="34FCA9B1" wp14:editId="5C06C789">
                <wp:extent cx="1266999" cy="422333"/>
                <wp:effectExtent l="0" t="0" r="0" b="0"/>
                <wp:docPr id="4" name="Grafik 4" descr="C:\Users\Johannes\AppData\Local\Microsoft\Windows\INetCache\Content.Word\Logo_Berufsschule_AB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Johannes\AppData\Local\Microsoft\Windows\INetCache\Content.Word\Logo_Berufsschule_AB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372" cy="431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" w:type="dxa"/>
          <w:vAlign w:val="center"/>
        </w:tcPr>
        <w:p w:rsidRPr="00CB5E96" w:rsidR="008C2E6B" w:rsidP="00150728" w:rsidRDefault="008C2E6B" w14:paraId="47434A66" w14:textId="77777777">
          <w:pPr>
            <w:jc w:val="right"/>
            <w:rPr>
              <w:sz w:val="20"/>
              <w:szCs w:val="20"/>
            </w:rPr>
          </w:pPr>
          <w:r w:rsidRPr="00CB5E96">
            <w:rPr>
              <w:sz w:val="20"/>
              <w:szCs w:val="20"/>
            </w:rPr>
            <w:t>Fach</w:t>
          </w:r>
          <w:r>
            <w:rPr>
              <w:sz w:val="20"/>
              <w:szCs w:val="20"/>
            </w:rPr>
            <w:t>:</w:t>
          </w:r>
          <w:r w:rsidR="00230248">
            <w:rPr>
              <w:sz w:val="20"/>
              <w:szCs w:val="20"/>
            </w:rPr>
            <w:t xml:space="preserve"> </w:t>
          </w:r>
          <w:r w:rsidR="00230E40">
            <w:rPr>
              <w:sz w:val="20"/>
              <w:szCs w:val="20"/>
            </w:rPr>
            <w:t>A</w:t>
          </w:r>
          <w:r w:rsidR="003244A2">
            <w:rPr>
              <w:sz w:val="20"/>
              <w:szCs w:val="20"/>
            </w:rPr>
            <w:t>u</w:t>
          </w:r>
          <w:r w:rsidR="00230E40">
            <w:rPr>
              <w:sz w:val="20"/>
              <w:szCs w:val="20"/>
            </w:rPr>
            <w:t>P</w:t>
          </w:r>
        </w:p>
      </w:tc>
      <w:tc>
        <w:tcPr>
          <w:tcW w:w="3026" w:type="dxa"/>
          <w:vAlign w:val="center"/>
        </w:tcPr>
        <w:p w:rsidRPr="00CB5E96" w:rsidR="008C2E6B" w:rsidP="00284878" w:rsidRDefault="00DC484D" w14:paraId="7B8A1812" w14:textId="7DB572C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Sportverein</w:t>
          </w:r>
        </w:p>
      </w:tc>
      <w:tc>
        <w:tcPr>
          <w:tcW w:w="848" w:type="dxa"/>
          <w:vAlign w:val="center"/>
        </w:tcPr>
        <w:p w:rsidRPr="00715705" w:rsidR="008C2E6B" w:rsidP="00944E15" w:rsidRDefault="008C2E6B" w14:paraId="7BCA75C1" w14:textId="77777777">
          <w:pPr>
            <w:jc w:val="right"/>
            <w:rPr>
              <w:sz w:val="20"/>
              <w:szCs w:val="20"/>
            </w:rPr>
          </w:pPr>
          <w:r w:rsidRPr="00715705">
            <w:rPr>
              <w:sz w:val="20"/>
              <w:szCs w:val="20"/>
            </w:rPr>
            <w:t>Name:</w:t>
          </w:r>
        </w:p>
      </w:tc>
      <w:tc>
        <w:tcPr>
          <w:tcW w:w="1466" w:type="dxa"/>
          <w:tcBorders>
            <w:bottom w:val="dashed" w:color="878787" w:themeColor="accent3" w:sz="4" w:space="0"/>
          </w:tcBorders>
          <w:vAlign w:val="center"/>
        </w:tcPr>
        <w:p w:rsidRPr="00715705" w:rsidR="008C2E6B" w:rsidP="00944E15" w:rsidRDefault="008C2E6B" w14:paraId="211459D6" w14:textId="77777777">
          <w:pPr>
            <w:rPr>
              <w:sz w:val="20"/>
              <w:szCs w:val="20"/>
            </w:rPr>
          </w:pPr>
        </w:p>
      </w:tc>
      <w:tc>
        <w:tcPr>
          <w:tcW w:w="311" w:type="dxa"/>
        </w:tcPr>
        <w:p w:rsidRPr="00715705" w:rsidR="008C2E6B" w:rsidP="00944E15" w:rsidRDefault="008C2E6B" w14:paraId="24C72FCD" w14:textId="77777777">
          <w:pPr>
            <w:jc w:val="center"/>
            <w:rPr>
              <w:sz w:val="20"/>
              <w:szCs w:val="20"/>
            </w:rPr>
          </w:pPr>
        </w:p>
      </w:tc>
      <w:tc>
        <w:tcPr>
          <w:tcW w:w="731" w:type="dxa"/>
          <w:vMerge w:val="restart"/>
          <w:tcBorders>
            <w:bottom w:val="single" w:color="878787" w:themeColor="accent3" w:sz="4" w:space="0"/>
          </w:tcBorders>
        </w:tcPr>
        <w:p w:rsidR="008C2E6B" w:rsidP="00944E15" w:rsidRDefault="008C2E6B" w14:paraId="088182C6" w14:textId="77777777">
          <w:pPr>
            <w:jc w:val="center"/>
            <w:rPr>
              <w:sz w:val="20"/>
              <w:szCs w:val="20"/>
            </w:rPr>
          </w:pPr>
          <w:r w:rsidRPr="00715705">
            <w:rPr>
              <w:sz w:val="20"/>
              <w:szCs w:val="20"/>
            </w:rPr>
            <w:t>Blatt</w:t>
          </w:r>
          <w:r>
            <w:rPr>
              <w:sz w:val="20"/>
              <w:szCs w:val="20"/>
            </w:rPr>
            <w:t>:</w:t>
          </w:r>
        </w:p>
        <w:p w:rsidRPr="00715705" w:rsidR="008C2E6B" w:rsidP="00944E15" w:rsidRDefault="008C2E6B" w14:paraId="6B829B5A" w14:textId="77777777">
          <w:pPr>
            <w:jc w:val="center"/>
            <w:rPr>
              <w:sz w:val="20"/>
              <w:szCs w:val="20"/>
            </w:rPr>
          </w:pPr>
        </w:p>
      </w:tc>
    </w:tr>
    <w:tr w:rsidR="008C2E6B" w:rsidTr="00230E40" w14:paraId="29C3C0E5" w14:textId="77777777">
      <w:trPr>
        <w:trHeight w:val="340"/>
      </w:trPr>
      <w:tc>
        <w:tcPr>
          <w:tcW w:w="2127" w:type="dxa"/>
          <w:vMerge/>
        </w:tcPr>
        <w:p w:rsidR="008C2E6B" w:rsidP="00944E15" w:rsidRDefault="008C2E6B" w14:paraId="5A5F88B0" w14:textId="77777777">
          <w:pPr>
            <w:rPr>
              <w:noProof/>
              <w:lang w:eastAsia="de-DE"/>
            </w:rPr>
          </w:pPr>
        </w:p>
      </w:tc>
      <w:tc>
        <w:tcPr>
          <w:tcW w:w="1134" w:type="dxa"/>
          <w:vAlign w:val="center"/>
        </w:tcPr>
        <w:p w:rsidRPr="00B32F97" w:rsidR="008C2E6B" w:rsidP="00150728" w:rsidRDefault="008C2E6B" w14:paraId="1E0B9FE8" w14:textId="77777777">
          <w:pPr>
            <w:jc w:val="right"/>
            <w:rPr>
              <w:sz w:val="20"/>
              <w:szCs w:val="20"/>
            </w:rPr>
          </w:pPr>
          <w:r w:rsidRPr="00B32F97">
            <w:rPr>
              <w:sz w:val="20"/>
              <w:szCs w:val="20"/>
            </w:rPr>
            <w:t>Thema:</w:t>
          </w:r>
        </w:p>
      </w:tc>
      <w:tc>
        <w:tcPr>
          <w:tcW w:w="3026" w:type="dxa"/>
          <w:vAlign w:val="center"/>
        </w:tcPr>
        <w:p w:rsidRPr="00B32F97" w:rsidR="008C2E6B" w:rsidP="00944E15" w:rsidRDefault="00E5091D" w14:paraId="3F024433" w14:textId="211537BA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Projektarbeit</w:t>
          </w:r>
        </w:p>
      </w:tc>
      <w:tc>
        <w:tcPr>
          <w:tcW w:w="848" w:type="dxa"/>
          <w:vAlign w:val="center"/>
        </w:tcPr>
        <w:p w:rsidRPr="00715705" w:rsidR="008C2E6B" w:rsidP="00944E15" w:rsidRDefault="008C2E6B" w14:paraId="54FF25DA" w14:textId="77777777">
          <w:pPr>
            <w:jc w:val="right"/>
            <w:rPr>
              <w:sz w:val="20"/>
              <w:szCs w:val="20"/>
            </w:rPr>
          </w:pPr>
          <w:r w:rsidRPr="00715705">
            <w:rPr>
              <w:sz w:val="20"/>
              <w:szCs w:val="20"/>
            </w:rPr>
            <w:t>Datum:</w:t>
          </w:r>
        </w:p>
      </w:tc>
      <w:tc>
        <w:tcPr>
          <w:tcW w:w="1466" w:type="dxa"/>
          <w:tcBorders>
            <w:top w:val="dashed" w:color="878787" w:themeColor="accent3" w:sz="4" w:space="0"/>
            <w:bottom w:val="dashed" w:color="878787" w:themeColor="accent3" w:sz="4" w:space="0"/>
          </w:tcBorders>
          <w:vAlign w:val="center"/>
        </w:tcPr>
        <w:p w:rsidRPr="00715705" w:rsidR="008C2E6B" w:rsidP="00944E15" w:rsidRDefault="008C2E6B" w14:paraId="5B5C076B" w14:textId="77777777">
          <w:pPr>
            <w:rPr>
              <w:sz w:val="20"/>
              <w:szCs w:val="20"/>
            </w:rPr>
          </w:pPr>
        </w:p>
      </w:tc>
      <w:tc>
        <w:tcPr>
          <w:tcW w:w="311" w:type="dxa"/>
        </w:tcPr>
        <w:p w:rsidRPr="00715705" w:rsidR="008C2E6B" w:rsidP="00944E15" w:rsidRDefault="008C2E6B" w14:paraId="74956AEF" w14:textId="77777777">
          <w:pPr>
            <w:rPr>
              <w:sz w:val="20"/>
              <w:szCs w:val="20"/>
            </w:rPr>
          </w:pPr>
        </w:p>
      </w:tc>
      <w:tc>
        <w:tcPr>
          <w:tcW w:w="731" w:type="dxa"/>
          <w:vMerge/>
          <w:tcBorders>
            <w:bottom w:val="dashed" w:color="878787" w:themeColor="accent3" w:sz="4" w:space="0"/>
          </w:tcBorders>
          <w:vAlign w:val="center"/>
        </w:tcPr>
        <w:p w:rsidRPr="00715705" w:rsidR="008C2E6B" w:rsidP="00944E15" w:rsidRDefault="008C2E6B" w14:paraId="23345594" w14:textId="77777777">
          <w:pPr>
            <w:rPr>
              <w:sz w:val="20"/>
              <w:szCs w:val="20"/>
            </w:rPr>
          </w:pPr>
        </w:p>
      </w:tc>
    </w:tr>
  </w:tbl>
  <w:p w:rsidRPr="003C0BAD" w:rsidR="008C2E6B" w:rsidP="007B514E" w:rsidRDefault="002314A0" w14:paraId="55CBD886" w14:textId="77777777">
    <w:pPr>
      <w:pStyle w:val="Header"/>
      <w:tabs>
        <w:tab w:val="left" w:pos="9923"/>
      </w:tabs>
      <w:rPr>
        <w:sz w:val="12"/>
        <w:szCs w:val="12"/>
      </w:rPr>
    </w:pPr>
    <w:r>
      <w:rPr>
        <w:sz w:val="12"/>
        <w:szCs w:val="12"/>
      </w:rPr>
      <w:pict w14:anchorId="0B21C39D">
        <v:rect id="_x0000_i1026" style="width:467.7pt;height:1pt" o:hr="t" o:hrstd="t" o:hrnoshade="t" o:hralign="center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15.85pt;height:17.75pt;visibility:visible" alt="Person mit Idee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">
        <v:imagedata cropleft="-7856f" croptop="-1846f" cropright="-4962f" cropbottom="-2585f" o:title="" r:id="rId1"/>
      </v:shape>
    </w:pict>
  </w:numPicBullet>
  <w:numPicBullet w:numPicBulletId="1">
    <w:pict>
      <v:shape id="_x0000_i1026" style="width:16.3pt;height:16.8pt;visibility:visible" alt="Gruppenbrainstorming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">
        <v:imagedata cropleft="-5830f" croptop="-3706f" cropright="-4825f" cropbottom="-4681f" o:title="" r:id="rId2"/>
      </v:shape>
    </w:pict>
  </w:numPicBullet>
  <w:abstractNum w:abstractNumId="0" w15:restartNumberingAfterBreak="0">
    <w:nsid w:val="FFFFFF7C"/>
    <w:multiLevelType w:val="singleLevel"/>
    <w:tmpl w:val="3DBA6D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803C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CC58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92AA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7AE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3C0A3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7BE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0C022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386A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6C0D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F42484"/>
    <w:multiLevelType w:val="hybridMultilevel"/>
    <w:tmpl w:val="2C5AE42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8136856"/>
    <w:multiLevelType w:val="hybridMultilevel"/>
    <w:tmpl w:val="E6421A08"/>
    <w:lvl w:ilvl="0" w:tplc="AB24013E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8721D9A"/>
    <w:multiLevelType w:val="hybridMultilevel"/>
    <w:tmpl w:val="B60EB83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A77349B"/>
    <w:multiLevelType w:val="hybridMultilevel"/>
    <w:tmpl w:val="389C282C"/>
    <w:lvl w:ilvl="0" w:tplc="44D2BF9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DBE39FE"/>
    <w:multiLevelType w:val="hybridMultilevel"/>
    <w:tmpl w:val="E654B85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EB77DFD"/>
    <w:multiLevelType w:val="hybridMultilevel"/>
    <w:tmpl w:val="728AB6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E3DF4"/>
    <w:multiLevelType w:val="hybridMultilevel"/>
    <w:tmpl w:val="0CDA672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7BD4889"/>
    <w:multiLevelType w:val="hybridMultilevel"/>
    <w:tmpl w:val="AA724FB2"/>
    <w:lvl w:ilvl="0" w:tplc="1AF692CE">
      <w:start w:val="1"/>
      <w:numFmt w:val="bullet"/>
      <w:lvlText w:val=""/>
      <w:lvlJc w:val="left"/>
      <w:pPr>
        <w:ind w:left="360" w:hanging="360"/>
      </w:pPr>
      <w:rPr>
        <w:rFonts w:hint="default" w:ascii="Wingdings" w:hAnsi="Wingdings"/>
      </w:rPr>
    </w:lvl>
    <w:lvl w:ilvl="1" w:tplc="1AF692CE">
      <w:start w:val="1"/>
      <w:numFmt w:val="bullet"/>
      <w:lvlText w:val=""/>
      <w:lvlJc w:val="left"/>
      <w:pPr>
        <w:ind w:left="360" w:hanging="360"/>
      </w:pPr>
      <w:rPr>
        <w:rFonts w:hint="default" w:ascii="Wingdings" w:hAnsi="Wingdings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18" w15:restartNumberingAfterBreak="0">
    <w:nsid w:val="2DDD3EE5"/>
    <w:multiLevelType w:val="hybridMultilevel"/>
    <w:tmpl w:val="509E49F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21C17E9"/>
    <w:multiLevelType w:val="hybridMultilevel"/>
    <w:tmpl w:val="D56ABF4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59D5D5A"/>
    <w:multiLevelType w:val="hybridMultilevel"/>
    <w:tmpl w:val="8882564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4E54C7"/>
    <w:multiLevelType w:val="hybridMultilevel"/>
    <w:tmpl w:val="D690F596"/>
    <w:lvl w:ilvl="0" w:tplc="4F3AF6A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06D26D6"/>
    <w:multiLevelType w:val="hybridMultilevel"/>
    <w:tmpl w:val="5792180C"/>
    <w:lvl w:ilvl="0" w:tplc="F06C0D6A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>
      <w:start w:val="1"/>
      <w:numFmt w:val="bullet"/>
      <w:lvlText w:val=""/>
      <w:lvlJc w:val="left"/>
      <w:pPr>
        <w:ind w:left="360" w:hanging="36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23" w15:restartNumberingAfterBreak="0">
    <w:nsid w:val="59C64FFE"/>
    <w:multiLevelType w:val="hybridMultilevel"/>
    <w:tmpl w:val="2374793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6FE3C3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7AE1696"/>
    <w:multiLevelType w:val="hybridMultilevel"/>
    <w:tmpl w:val="70CEE9D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4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3"/>
  </w:num>
  <w:num w:numId="16">
    <w:abstractNumId w:val="18"/>
  </w:num>
  <w:num w:numId="17">
    <w:abstractNumId w:val="15"/>
  </w:num>
  <w:num w:numId="18">
    <w:abstractNumId w:val="25"/>
  </w:num>
  <w:num w:numId="19">
    <w:abstractNumId w:val="16"/>
  </w:num>
  <w:num w:numId="20">
    <w:abstractNumId w:val="14"/>
  </w:num>
  <w:num w:numId="21">
    <w:abstractNumId w:val="12"/>
  </w:num>
  <w:num w:numId="22">
    <w:abstractNumId w:val="10"/>
  </w:num>
  <w:num w:numId="23">
    <w:abstractNumId w:val="21"/>
  </w:num>
  <w:num w:numId="24">
    <w:abstractNumId w:val="11"/>
  </w:num>
  <w:num w:numId="25">
    <w:abstractNumId w:val="17"/>
  </w:num>
  <w:num w:numId="26">
    <w:abstractNumId w:val="22"/>
  </w:num>
  <w:num w:numId="27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mirrorMargins/>
  <w:attachedTemplate r:id="rId1"/>
  <w:stylePaneSortMethod w:val="00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C2"/>
    <w:rsid w:val="000048A5"/>
    <w:rsid w:val="00011181"/>
    <w:rsid w:val="00012D6D"/>
    <w:rsid w:val="000154B9"/>
    <w:rsid w:val="00016844"/>
    <w:rsid w:val="00016AE0"/>
    <w:rsid w:val="0002116F"/>
    <w:rsid w:val="00023BB7"/>
    <w:rsid w:val="000318E4"/>
    <w:rsid w:val="00032B86"/>
    <w:rsid w:val="000364AC"/>
    <w:rsid w:val="00036B21"/>
    <w:rsid w:val="00037936"/>
    <w:rsid w:val="00040F27"/>
    <w:rsid w:val="00042F67"/>
    <w:rsid w:val="0005369B"/>
    <w:rsid w:val="00055350"/>
    <w:rsid w:val="00067335"/>
    <w:rsid w:val="000706AF"/>
    <w:rsid w:val="00070EB3"/>
    <w:rsid w:val="000854B3"/>
    <w:rsid w:val="00086A51"/>
    <w:rsid w:val="00087632"/>
    <w:rsid w:val="000933BD"/>
    <w:rsid w:val="000A274E"/>
    <w:rsid w:val="000A37CC"/>
    <w:rsid w:val="000A4769"/>
    <w:rsid w:val="000A51E2"/>
    <w:rsid w:val="000A66F3"/>
    <w:rsid w:val="000B43DE"/>
    <w:rsid w:val="000B5615"/>
    <w:rsid w:val="000B56CA"/>
    <w:rsid w:val="000B79A9"/>
    <w:rsid w:val="000D5B4A"/>
    <w:rsid w:val="000F4C85"/>
    <w:rsid w:val="000F780D"/>
    <w:rsid w:val="00110D3A"/>
    <w:rsid w:val="00112892"/>
    <w:rsid w:val="00116B5E"/>
    <w:rsid w:val="00123D1B"/>
    <w:rsid w:val="0013014C"/>
    <w:rsid w:val="00130CFA"/>
    <w:rsid w:val="001320E1"/>
    <w:rsid w:val="00135645"/>
    <w:rsid w:val="00140C40"/>
    <w:rsid w:val="00150728"/>
    <w:rsid w:val="00150DE4"/>
    <w:rsid w:val="0015731C"/>
    <w:rsid w:val="00163A00"/>
    <w:rsid w:val="00164473"/>
    <w:rsid w:val="00164A3F"/>
    <w:rsid w:val="001725BC"/>
    <w:rsid w:val="0017762E"/>
    <w:rsid w:val="00177971"/>
    <w:rsid w:val="0018384F"/>
    <w:rsid w:val="00185748"/>
    <w:rsid w:val="001A6274"/>
    <w:rsid w:val="001B1BF4"/>
    <w:rsid w:val="001B4619"/>
    <w:rsid w:val="001B4C46"/>
    <w:rsid w:val="001B7107"/>
    <w:rsid w:val="001C2BC0"/>
    <w:rsid w:val="001C31DE"/>
    <w:rsid w:val="001C4CC3"/>
    <w:rsid w:val="001C5FD8"/>
    <w:rsid w:val="001D18D1"/>
    <w:rsid w:val="001D3261"/>
    <w:rsid w:val="001D3A65"/>
    <w:rsid w:val="001D4365"/>
    <w:rsid w:val="001D7E9C"/>
    <w:rsid w:val="001E0005"/>
    <w:rsid w:val="001E4BC4"/>
    <w:rsid w:val="001F2A7C"/>
    <w:rsid w:val="001F44F3"/>
    <w:rsid w:val="001F625D"/>
    <w:rsid w:val="00211F44"/>
    <w:rsid w:val="00211F85"/>
    <w:rsid w:val="002121EC"/>
    <w:rsid w:val="00223E21"/>
    <w:rsid w:val="00225281"/>
    <w:rsid w:val="002274FC"/>
    <w:rsid w:val="00230248"/>
    <w:rsid w:val="00230E40"/>
    <w:rsid w:val="002313FF"/>
    <w:rsid w:val="002314A0"/>
    <w:rsid w:val="00232FBA"/>
    <w:rsid w:val="00235573"/>
    <w:rsid w:val="0025157F"/>
    <w:rsid w:val="00260DC3"/>
    <w:rsid w:val="00260FC4"/>
    <w:rsid w:val="0026729F"/>
    <w:rsid w:val="0027136B"/>
    <w:rsid w:val="002753B0"/>
    <w:rsid w:val="00284878"/>
    <w:rsid w:val="00297B12"/>
    <w:rsid w:val="002A2B14"/>
    <w:rsid w:val="002A62DA"/>
    <w:rsid w:val="002A7086"/>
    <w:rsid w:val="002B5C1A"/>
    <w:rsid w:val="002C0272"/>
    <w:rsid w:val="002D0251"/>
    <w:rsid w:val="002D13F5"/>
    <w:rsid w:val="002D7123"/>
    <w:rsid w:val="002E545C"/>
    <w:rsid w:val="002F0E64"/>
    <w:rsid w:val="00314EEA"/>
    <w:rsid w:val="003244A2"/>
    <w:rsid w:val="00325B9B"/>
    <w:rsid w:val="00330BA0"/>
    <w:rsid w:val="0033212A"/>
    <w:rsid w:val="00332CE1"/>
    <w:rsid w:val="00335CF0"/>
    <w:rsid w:val="00344C88"/>
    <w:rsid w:val="003501CA"/>
    <w:rsid w:val="003635C8"/>
    <w:rsid w:val="003661C8"/>
    <w:rsid w:val="003752CC"/>
    <w:rsid w:val="00395028"/>
    <w:rsid w:val="003A40AA"/>
    <w:rsid w:val="003A5281"/>
    <w:rsid w:val="003A7AF4"/>
    <w:rsid w:val="003A7F00"/>
    <w:rsid w:val="003B2D87"/>
    <w:rsid w:val="003B626E"/>
    <w:rsid w:val="003B7747"/>
    <w:rsid w:val="003C0BAD"/>
    <w:rsid w:val="003C0CFB"/>
    <w:rsid w:val="003C5C52"/>
    <w:rsid w:val="003D4800"/>
    <w:rsid w:val="003F276B"/>
    <w:rsid w:val="003F3967"/>
    <w:rsid w:val="00406F8C"/>
    <w:rsid w:val="004123EA"/>
    <w:rsid w:val="00415DBA"/>
    <w:rsid w:val="0041708A"/>
    <w:rsid w:val="0042725C"/>
    <w:rsid w:val="004329E6"/>
    <w:rsid w:val="004367E0"/>
    <w:rsid w:val="0043798A"/>
    <w:rsid w:val="00441E3B"/>
    <w:rsid w:val="00446AF8"/>
    <w:rsid w:val="00446F16"/>
    <w:rsid w:val="00450FB4"/>
    <w:rsid w:val="00451C46"/>
    <w:rsid w:val="004549AD"/>
    <w:rsid w:val="004803C8"/>
    <w:rsid w:val="004807AC"/>
    <w:rsid w:val="00491DBA"/>
    <w:rsid w:val="00493E5E"/>
    <w:rsid w:val="0049641A"/>
    <w:rsid w:val="004A6F96"/>
    <w:rsid w:val="004B1986"/>
    <w:rsid w:val="004B522E"/>
    <w:rsid w:val="004C188B"/>
    <w:rsid w:val="004C5590"/>
    <w:rsid w:val="004D208A"/>
    <w:rsid w:val="004D44BC"/>
    <w:rsid w:val="004D6C44"/>
    <w:rsid w:val="004D779E"/>
    <w:rsid w:val="004E1E75"/>
    <w:rsid w:val="004E5BA7"/>
    <w:rsid w:val="004F5576"/>
    <w:rsid w:val="00500F15"/>
    <w:rsid w:val="0050195B"/>
    <w:rsid w:val="00511ED9"/>
    <w:rsid w:val="005210F6"/>
    <w:rsid w:val="005264EA"/>
    <w:rsid w:val="00527D4B"/>
    <w:rsid w:val="005325F0"/>
    <w:rsid w:val="005443E4"/>
    <w:rsid w:val="005520EF"/>
    <w:rsid w:val="00566E72"/>
    <w:rsid w:val="00572B43"/>
    <w:rsid w:val="00573DC7"/>
    <w:rsid w:val="0057447C"/>
    <w:rsid w:val="0057690F"/>
    <w:rsid w:val="00580690"/>
    <w:rsid w:val="00582017"/>
    <w:rsid w:val="00583D01"/>
    <w:rsid w:val="00596CB9"/>
    <w:rsid w:val="005A079E"/>
    <w:rsid w:val="005A72CC"/>
    <w:rsid w:val="005B352B"/>
    <w:rsid w:val="005C4B41"/>
    <w:rsid w:val="005D44A2"/>
    <w:rsid w:val="005D7222"/>
    <w:rsid w:val="005D7A82"/>
    <w:rsid w:val="005E4672"/>
    <w:rsid w:val="005F4785"/>
    <w:rsid w:val="005F4CA9"/>
    <w:rsid w:val="005F5AB9"/>
    <w:rsid w:val="005F770B"/>
    <w:rsid w:val="00601D00"/>
    <w:rsid w:val="006020DE"/>
    <w:rsid w:val="00615AEE"/>
    <w:rsid w:val="00615F4F"/>
    <w:rsid w:val="00622404"/>
    <w:rsid w:val="006245ED"/>
    <w:rsid w:val="006360A9"/>
    <w:rsid w:val="006374B9"/>
    <w:rsid w:val="00640EC1"/>
    <w:rsid w:val="00643FD8"/>
    <w:rsid w:val="006454DB"/>
    <w:rsid w:val="00650645"/>
    <w:rsid w:val="006556C9"/>
    <w:rsid w:val="00656C18"/>
    <w:rsid w:val="006613D0"/>
    <w:rsid w:val="006634D9"/>
    <w:rsid w:val="00681951"/>
    <w:rsid w:val="0068563F"/>
    <w:rsid w:val="0069374C"/>
    <w:rsid w:val="006A6224"/>
    <w:rsid w:val="006A6CFB"/>
    <w:rsid w:val="006A7790"/>
    <w:rsid w:val="006C4B57"/>
    <w:rsid w:val="006C7077"/>
    <w:rsid w:val="006D030B"/>
    <w:rsid w:val="006D0831"/>
    <w:rsid w:val="006D2B8F"/>
    <w:rsid w:val="006D30F0"/>
    <w:rsid w:val="006E1200"/>
    <w:rsid w:val="006E3A7A"/>
    <w:rsid w:val="006E3E0E"/>
    <w:rsid w:val="006E4561"/>
    <w:rsid w:val="006F1079"/>
    <w:rsid w:val="006F3772"/>
    <w:rsid w:val="006F5FA6"/>
    <w:rsid w:val="00705330"/>
    <w:rsid w:val="007136C8"/>
    <w:rsid w:val="00715705"/>
    <w:rsid w:val="007158F7"/>
    <w:rsid w:val="00716F33"/>
    <w:rsid w:val="00725FDC"/>
    <w:rsid w:val="00730FEB"/>
    <w:rsid w:val="0075240C"/>
    <w:rsid w:val="00760C5A"/>
    <w:rsid w:val="00765410"/>
    <w:rsid w:val="00766535"/>
    <w:rsid w:val="0077190B"/>
    <w:rsid w:val="0077383F"/>
    <w:rsid w:val="007761CD"/>
    <w:rsid w:val="00776DC6"/>
    <w:rsid w:val="007837A1"/>
    <w:rsid w:val="00793517"/>
    <w:rsid w:val="00794B44"/>
    <w:rsid w:val="007A043E"/>
    <w:rsid w:val="007A059A"/>
    <w:rsid w:val="007B2442"/>
    <w:rsid w:val="007B514E"/>
    <w:rsid w:val="007C2C04"/>
    <w:rsid w:val="007C40C1"/>
    <w:rsid w:val="007C40DB"/>
    <w:rsid w:val="007C47CF"/>
    <w:rsid w:val="007C673A"/>
    <w:rsid w:val="007C775C"/>
    <w:rsid w:val="007C7BAC"/>
    <w:rsid w:val="007C7C1C"/>
    <w:rsid w:val="007D160A"/>
    <w:rsid w:val="007D3250"/>
    <w:rsid w:val="007D3C9D"/>
    <w:rsid w:val="007D3E91"/>
    <w:rsid w:val="007D4201"/>
    <w:rsid w:val="007E20E7"/>
    <w:rsid w:val="007E7EB7"/>
    <w:rsid w:val="00807FA8"/>
    <w:rsid w:val="00810B67"/>
    <w:rsid w:val="00813A6D"/>
    <w:rsid w:val="00824129"/>
    <w:rsid w:val="00833023"/>
    <w:rsid w:val="008346D2"/>
    <w:rsid w:val="00835B8F"/>
    <w:rsid w:val="0084059E"/>
    <w:rsid w:val="0084336A"/>
    <w:rsid w:val="008433BA"/>
    <w:rsid w:val="0084511E"/>
    <w:rsid w:val="00847133"/>
    <w:rsid w:val="008560FB"/>
    <w:rsid w:val="00860FAF"/>
    <w:rsid w:val="0086196B"/>
    <w:rsid w:val="00861C8B"/>
    <w:rsid w:val="00863107"/>
    <w:rsid w:val="0087295F"/>
    <w:rsid w:val="008835D5"/>
    <w:rsid w:val="00883687"/>
    <w:rsid w:val="008846AF"/>
    <w:rsid w:val="00884FB5"/>
    <w:rsid w:val="0088522F"/>
    <w:rsid w:val="00887D69"/>
    <w:rsid w:val="00891116"/>
    <w:rsid w:val="0089284F"/>
    <w:rsid w:val="0089328D"/>
    <w:rsid w:val="00895E91"/>
    <w:rsid w:val="008B00BE"/>
    <w:rsid w:val="008B0AA4"/>
    <w:rsid w:val="008B0DA1"/>
    <w:rsid w:val="008B295E"/>
    <w:rsid w:val="008B5908"/>
    <w:rsid w:val="008B63F0"/>
    <w:rsid w:val="008C2E6B"/>
    <w:rsid w:val="008C3992"/>
    <w:rsid w:val="008D0D5B"/>
    <w:rsid w:val="008D708D"/>
    <w:rsid w:val="008E08D5"/>
    <w:rsid w:val="008E36F6"/>
    <w:rsid w:val="008E46B5"/>
    <w:rsid w:val="008F070A"/>
    <w:rsid w:val="008F2A9E"/>
    <w:rsid w:val="00902314"/>
    <w:rsid w:val="009122C7"/>
    <w:rsid w:val="009146B8"/>
    <w:rsid w:val="00915861"/>
    <w:rsid w:val="00915DF4"/>
    <w:rsid w:val="0092129F"/>
    <w:rsid w:val="00921CF1"/>
    <w:rsid w:val="00927D32"/>
    <w:rsid w:val="00930546"/>
    <w:rsid w:val="00934E32"/>
    <w:rsid w:val="00937B89"/>
    <w:rsid w:val="00937F8C"/>
    <w:rsid w:val="0094152A"/>
    <w:rsid w:val="00944976"/>
    <w:rsid w:val="00944E15"/>
    <w:rsid w:val="00955F9D"/>
    <w:rsid w:val="00961800"/>
    <w:rsid w:val="00964DF2"/>
    <w:rsid w:val="0096611E"/>
    <w:rsid w:val="00966E2A"/>
    <w:rsid w:val="00967847"/>
    <w:rsid w:val="0097262D"/>
    <w:rsid w:val="00973131"/>
    <w:rsid w:val="00976D95"/>
    <w:rsid w:val="00982AB0"/>
    <w:rsid w:val="009921FA"/>
    <w:rsid w:val="00992722"/>
    <w:rsid w:val="009A2125"/>
    <w:rsid w:val="009A2D06"/>
    <w:rsid w:val="009A399C"/>
    <w:rsid w:val="009A6478"/>
    <w:rsid w:val="009B2AE7"/>
    <w:rsid w:val="009B676D"/>
    <w:rsid w:val="009C06C9"/>
    <w:rsid w:val="009C4236"/>
    <w:rsid w:val="009C5B34"/>
    <w:rsid w:val="009D2199"/>
    <w:rsid w:val="009D7C52"/>
    <w:rsid w:val="00A046F3"/>
    <w:rsid w:val="00A10161"/>
    <w:rsid w:val="00A11DBA"/>
    <w:rsid w:val="00A17A72"/>
    <w:rsid w:val="00A23923"/>
    <w:rsid w:val="00A26C73"/>
    <w:rsid w:val="00A356F1"/>
    <w:rsid w:val="00A361A5"/>
    <w:rsid w:val="00A37A75"/>
    <w:rsid w:val="00A47361"/>
    <w:rsid w:val="00A518F1"/>
    <w:rsid w:val="00A63F69"/>
    <w:rsid w:val="00A7190B"/>
    <w:rsid w:val="00A73BCD"/>
    <w:rsid w:val="00A85A6E"/>
    <w:rsid w:val="00A91609"/>
    <w:rsid w:val="00A94EE1"/>
    <w:rsid w:val="00A9507A"/>
    <w:rsid w:val="00AB0222"/>
    <w:rsid w:val="00AB0ACC"/>
    <w:rsid w:val="00AB73E1"/>
    <w:rsid w:val="00AC42AD"/>
    <w:rsid w:val="00AD7D8E"/>
    <w:rsid w:val="00AF0E6A"/>
    <w:rsid w:val="00AF1CFC"/>
    <w:rsid w:val="00AF3289"/>
    <w:rsid w:val="00AF6271"/>
    <w:rsid w:val="00AF75E1"/>
    <w:rsid w:val="00B00120"/>
    <w:rsid w:val="00B037BC"/>
    <w:rsid w:val="00B0449A"/>
    <w:rsid w:val="00B11FCB"/>
    <w:rsid w:val="00B13410"/>
    <w:rsid w:val="00B14F56"/>
    <w:rsid w:val="00B15635"/>
    <w:rsid w:val="00B17A81"/>
    <w:rsid w:val="00B20244"/>
    <w:rsid w:val="00B2187A"/>
    <w:rsid w:val="00B21D7E"/>
    <w:rsid w:val="00B226C7"/>
    <w:rsid w:val="00B26E18"/>
    <w:rsid w:val="00B279D6"/>
    <w:rsid w:val="00B310D3"/>
    <w:rsid w:val="00B32F97"/>
    <w:rsid w:val="00B33846"/>
    <w:rsid w:val="00B371AA"/>
    <w:rsid w:val="00B40286"/>
    <w:rsid w:val="00B42B76"/>
    <w:rsid w:val="00B447D6"/>
    <w:rsid w:val="00B47904"/>
    <w:rsid w:val="00B548D4"/>
    <w:rsid w:val="00B60666"/>
    <w:rsid w:val="00B65BD2"/>
    <w:rsid w:val="00B66B19"/>
    <w:rsid w:val="00B679A5"/>
    <w:rsid w:val="00B71F68"/>
    <w:rsid w:val="00B73CF6"/>
    <w:rsid w:val="00B75B37"/>
    <w:rsid w:val="00B7666D"/>
    <w:rsid w:val="00B8012F"/>
    <w:rsid w:val="00B849BB"/>
    <w:rsid w:val="00B8669D"/>
    <w:rsid w:val="00B923EB"/>
    <w:rsid w:val="00BA3006"/>
    <w:rsid w:val="00BB01C4"/>
    <w:rsid w:val="00BB3B5A"/>
    <w:rsid w:val="00BB4222"/>
    <w:rsid w:val="00BB67CA"/>
    <w:rsid w:val="00BB6C75"/>
    <w:rsid w:val="00BC4F79"/>
    <w:rsid w:val="00BD2484"/>
    <w:rsid w:val="00BD7A8A"/>
    <w:rsid w:val="00BD7F1C"/>
    <w:rsid w:val="00BF1D9A"/>
    <w:rsid w:val="00BF34EA"/>
    <w:rsid w:val="00BF47E5"/>
    <w:rsid w:val="00BF525A"/>
    <w:rsid w:val="00BF5519"/>
    <w:rsid w:val="00BF5AC1"/>
    <w:rsid w:val="00C1089D"/>
    <w:rsid w:val="00C40930"/>
    <w:rsid w:val="00C429DC"/>
    <w:rsid w:val="00C42AD7"/>
    <w:rsid w:val="00C479BB"/>
    <w:rsid w:val="00C576E0"/>
    <w:rsid w:val="00C60BD2"/>
    <w:rsid w:val="00C6384C"/>
    <w:rsid w:val="00C64776"/>
    <w:rsid w:val="00C64AC8"/>
    <w:rsid w:val="00C65BCC"/>
    <w:rsid w:val="00C73CE1"/>
    <w:rsid w:val="00C77B77"/>
    <w:rsid w:val="00C82DEC"/>
    <w:rsid w:val="00C90196"/>
    <w:rsid w:val="00C915CA"/>
    <w:rsid w:val="00C9230A"/>
    <w:rsid w:val="00C93AC1"/>
    <w:rsid w:val="00C95802"/>
    <w:rsid w:val="00CA36DE"/>
    <w:rsid w:val="00CB5E96"/>
    <w:rsid w:val="00CB614F"/>
    <w:rsid w:val="00CB6820"/>
    <w:rsid w:val="00CD3182"/>
    <w:rsid w:val="00CD341D"/>
    <w:rsid w:val="00CD4CAD"/>
    <w:rsid w:val="00CE29E2"/>
    <w:rsid w:val="00CE7F18"/>
    <w:rsid w:val="00CF24CE"/>
    <w:rsid w:val="00CF5F1A"/>
    <w:rsid w:val="00D03DC4"/>
    <w:rsid w:val="00D05E7B"/>
    <w:rsid w:val="00D06DFA"/>
    <w:rsid w:val="00D1529A"/>
    <w:rsid w:val="00D16970"/>
    <w:rsid w:val="00D221D4"/>
    <w:rsid w:val="00D23516"/>
    <w:rsid w:val="00D27996"/>
    <w:rsid w:val="00D33449"/>
    <w:rsid w:val="00D34A1D"/>
    <w:rsid w:val="00D34D11"/>
    <w:rsid w:val="00D4136D"/>
    <w:rsid w:val="00D444D5"/>
    <w:rsid w:val="00D5081D"/>
    <w:rsid w:val="00D601DD"/>
    <w:rsid w:val="00D6078D"/>
    <w:rsid w:val="00D642B2"/>
    <w:rsid w:val="00D66A93"/>
    <w:rsid w:val="00D67A96"/>
    <w:rsid w:val="00D734CC"/>
    <w:rsid w:val="00D821EA"/>
    <w:rsid w:val="00D83586"/>
    <w:rsid w:val="00D85A2A"/>
    <w:rsid w:val="00D86818"/>
    <w:rsid w:val="00D97CE5"/>
    <w:rsid w:val="00DA0654"/>
    <w:rsid w:val="00DB15D9"/>
    <w:rsid w:val="00DB29C4"/>
    <w:rsid w:val="00DB3BAE"/>
    <w:rsid w:val="00DC484D"/>
    <w:rsid w:val="00DD520E"/>
    <w:rsid w:val="00DE6EF4"/>
    <w:rsid w:val="00DF2695"/>
    <w:rsid w:val="00DF2882"/>
    <w:rsid w:val="00DF66E9"/>
    <w:rsid w:val="00DF7299"/>
    <w:rsid w:val="00E00331"/>
    <w:rsid w:val="00E05878"/>
    <w:rsid w:val="00E12B73"/>
    <w:rsid w:val="00E12EC0"/>
    <w:rsid w:val="00E21C21"/>
    <w:rsid w:val="00E312A0"/>
    <w:rsid w:val="00E3361C"/>
    <w:rsid w:val="00E360A4"/>
    <w:rsid w:val="00E429DB"/>
    <w:rsid w:val="00E5091D"/>
    <w:rsid w:val="00E5744D"/>
    <w:rsid w:val="00E62C52"/>
    <w:rsid w:val="00E63404"/>
    <w:rsid w:val="00E642BE"/>
    <w:rsid w:val="00E832CA"/>
    <w:rsid w:val="00E86C03"/>
    <w:rsid w:val="00E931AC"/>
    <w:rsid w:val="00EA305E"/>
    <w:rsid w:val="00EA72EE"/>
    <w:rsid w:val="00EB29E6"/>
    <w:rsid w:val="00EB62FB"/>
    <w:rsid w:val="00EC1ACF"/>
    <w:rsid w:val="00EC3AFA"/>
    <w:rsid w:val="00EC50C2"/>
    <w:rsid w:val="00ED0900"/>
    <w:rsid w:val="00EF0988"/>
    <w:rsid w:val="00EF3895"/>
    <w:rsid w:val="00EF4A96"/>
    <w:rsid w:val="00EF6DA5"/>
    <w:rsid w:val="00F23F6E"/>
    <w:rsid w:val="00F244B7"/>
    <w:rsid w:val="00F326FF"/>
    <w:rsid w:val="00F4013E"/>
    <w:rsid w:val="00F41C3E"/>
    <w:rsid w:val="00F43B32"/>
    <w:rsid w:val="00F43F73"/>
    <w:rsid w:val="00F44D39"/>
    <w:rsid w:val="00F50A8D"/>
    <w:rsid w:val="00F53051"/>
    <w:rsid w:val="00F54D13"/>
    <w:rsid w:val="00F62C4E"/>
    <w:rsid w:val="00F72AE1"/>
    <w:rsid w:val="00F733A5"/>
    <w:rsid w:val="00F73A69"/>
    <w:rsid w:val="00F75B78"/>
    <w:rsid w:val="00F805D5"/>
    <w:rsid w:val="00F83F9A"/>
    <w:rsid w:val="00F84E44"/>
    <w:rsid w:val="00FA4F5D"/>
    <w:rsid w:val="00FB03F8"/>
    <w:rsid w:val="00FB06FF"/>
    <w:rsid w:val="00FB4742"/>
    <w:rsid w:val="00FB4C6A"/>
    <w:rsid w:val="00FB7475"/>
    <w:rsid w:val="00FC0120"/>
    <w:rsid w:val="00FC41BF"/>
    <w:rsid w:val="00FE052C"/>
    <w:rsid w:val="00FF6256"/>
    <w:rsid w:val="00FF6BC7"/>
    <w:rsid w:val="0751658E"/>
    <w:rsid w:val="0C2A01B0"/>
    <w:rsid w:val="18CA7E35"/>
    <w:rsid w:val="24BD2BD0"/>
    <w:rsid w:val="2658FC31"/>
    <w:rsid w:val="2B9B1773"/>
    <w:rsid w:val="2CAF1558"/>
    <w:rsid w:val="65956D1D"/>
    <w:rsid w:val="72B44F73"/>
    <w:rsid w:val="7534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7A8E5"/>
  <w15:chartTrackingRefBased/>
  <w15:docId w15:val="{35A6A14E-0F09-4886-A13A-8A3F3A876E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D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CE1"/>
    <w:pPr>
      <w:keepNext/>
      <w:keepLines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AF8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AF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AF8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6AF8"/>
    <w:pPr>
      <w:keepNext/>
      <w:keepLines/>
      <w:spacing w:before="4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E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01B3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5576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1B3D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aliases w:val="Standard 10"/>
    <w:basedOn w:val="Normal"/>
    <w:uiPriority w:val="1"/>
    <w:qFormat/>
    <w:rsid w:val="00B17A81"/>
    <w:rPr>
      <w:sz w:val="8"/>
    </w:rPr>
  </w:style>
  <w:style w:type="character" w:styleId="Heading1Char" w:customStyle="1">
    <w:name w:val="Heading 1 Char"/>
    <w:basedOn w:val="DefaultParagraphFont"/>
    <w:link w:val="Heading1"/>
    <w:uiPriority w:val="9"/>
    <w:rsid w:val="00C73CE1"/>
    <w:rPr>
      <w:rFonts w:asciiTheme="majorHAnsi" w:hAnsiTheme="majorHAnsi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46AF8"/>
    <w:rPr>
      <w:rFonts w:asciiTheme="majorHAnsi" w:hAnsiTheme="majorHAnsi" w:eastAsiaTheme="majorEastAsia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4D39"/>
    <w:pPr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36"/>
      <w:szCs w:val="56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F44D39"/>
    <w:rPr>
      <w:rFonts w:asciiTheme="majorHAnsi" w:hAnsiTheme="majorHAnsi" w:eastAsiaTheme="majorEastAsia" w:cstheme="majorBidi"/>
      <w:spacing w:val="-10"/>
      <w:kern w:val="28"/>
      <w:sz w:val="36"/>
      <w:szCs w:val="56"/>
      <w:u w:val="single"/>
    </w:rPr>
  </w:style>
  <w:style w:type="character" w:styleId="Strong">
    <w:name w:val="Strong"/>
    <w:basedOn w:val="DefaultParagraphFont"/>
    <w:uiPriority w:val="22"/>
    <w:qFormat/>
    <w:rsid w:val="00CF5F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62DA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A62D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35573"/>
    <w:pPr>
      <w:tabs>
        <w:tab w:val="center" w:pos="4536"/>
        <w:tab w:val="right" w:pos="9072"/>
      </w:tabs>
    </w:pPr>
    <w:rPr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235573"/>
    <w:rPr>
      <w:sz w:val="20"/>
    </w:rPr>
  </w:style>
  <w:style w:type="table" w:styleId="TableGrid">
    <w:name w:val="Table Grid"/>
    <w:basedOn w:val="TableNormal"/>
    <w:rsid w:val="002A62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043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043E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446AF8"/>
    <w:rPr>
      <w:rFonts w:asciiTheme="majorHAnsi" w:hAnsiTheme="majorHAnsi" w:eastAsiaTheme="majorEastAsia" w:cstheme="majorBid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446AF8"/>
    <w:rPr>
      <w:rFonts w:asciiTheme="majorHAnsi" w:hAnsiTheme="majorHAnsi" w:eastAsiaTheme="majorEastAsia" w:cstheme="majorBidi"/>
      <w:i/>
      <w:iCs/>
      <w:sz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46AF8"/>
    <w:rPr>
      <w:rFonts w:asciiTheme="majorHAnsi" w:hAnsiTheme="majorHAnsi" w:eastAsiaTheme="majorEastAsia" w:cstheme="majorBidi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AF8"/>
    <w:pPr>
      <w:numPr>
        <w:ilvl w:val="1"/>
      </w:numPr>
      <w:spacing w:after="160"/>
      <w:jc w:val="center"/>
    </w:pPr>
    <w:rPr>
      <w:rFonts w:eastAsiaTheme="minorEastAsia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446AF8"/>
    <w:rPr>
      <w:rFonts w:eastAsiaTheme="minorEastAsia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235573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235573"/>
    <w:rPr>
      <w:b/>
      <w:i w:val="0"/>
      <w:iCs/>
    </w:rPr>
  </w:style>
  <w:style w:type="character" w:styleId="IntenseEmphasis">
    <w:name w:val="Intense Emphasis"/>
    <w:basedOn w:val="DefaultParagraphFont"/>
    <w:uiPriority w:val="21"/>
    <w:qFormat/>
    <w:rsid w:val="00235573"/>
    <w:rPr>
      <w:b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35573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235573"/>
    <w:rPr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AF8"/>
    <w:pPr>
      <w:pBdr>
        <w:top w:val="single" w:color="00377B" w:themeColor="accent1" w:sz="4" w:space="10"/>
        <w:bottom w:val="single" w:color="00377B" w:themeColor="accent1" w:sz="4" w:space="10"/>
      </w:pBdr>
      <w:spacing w:before="360" w:after="360"/>
      <w:ind w:left="864" w:right="864"/>
      <w:jc w:val="center"/>
    </w:pPr>
    <w:rPr>
      <w:i/>
      <w:iCs/>
      <w:color w:val="00377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46AF8"/>
    <w:rPr>
      <w:i/>
      <w:iCs/>
      <w:color w:val="00377B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446AF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46AF8"/>
    <w:rPr>
      <w:b/>
      <w:bCs/>
      <w:smallCaps/>
      <w:color w:val="00377B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46AF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46AF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6AF8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446A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6AF8"/>
    <w:rPr>
      <w:vertAlign w:val="superscript"/>
    </w:rPr>
  </w:style>
  <w:style w:type="paragraph" w:styleId="Lsungstext" w:customStyle="1">
    <w:name w:val="Lösungstext"/>
    <w:basedOn w:val="Normal"/>
    <w:qFormat/>
    <w:rsid w:val="000A51E2"/>
    <w:rPr>
      <w:vanish/>
      <w:color w:val="FF0000"/>
      <w:spacing w:val="30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sid w:val="00C73CE1"/>
    <w:rPr>
      <w:rFonts w:asciiTheme="majorHAnsi" w:hAnsiTheme="majorHAnsi" w:eastAsiaTheme="majorEastAsia" w:cstheme="majorBidi"/>
      <w:color w:val="001B3D" w:themeColor="accent1" w:themeShade="7F"/>
      <w:sz w:val="24"/>
    </w:rPr>
  </w:style>
  <w:style w:type="paragraph" w:styleId="Code" w:customStyle="1">
    <w:name w:val="Code"/>
    <w:basedOn w:val="Normal"/>
    <w:link w:val="CodeZchn"/>
    <w:qFormat/>
    <w:rsid w:val="00395028"/>
    <w:rPr>
      <w:rFonts w:ascii="Consolas" w:hAnsi="Consolas" w:eastAsia="Calibri" w:cs="Times New Roman"/>
      <w:sz w:val="22"/>
    </w:rPr>
  </w:style>
  <w:style w:type="character" w:styleId="Code-inline" w:customStyle="1">
    <w:name w:val="Code - inline"/>
    <w:basedOn w:val="DefaultParagraphFont"/>
    <w:uiPriority w:val="1"/>
    <w:qFormat/>
    <w:rsid w:val="00EC1ACF"/>
    <w:rPr>
      <w:rFonts w:ascii="Consolas" w:hAnsi="Consolas"/>
      <w:sz w:val="22"/>
    </w:rPr>
  </w:style>
  <w:style w:type="character" w:styleId="CodeZchn" w:customStyle="1">
    <w:name w:val="Code Zchn"/>
    <w:basedOn w:val="DefaultParagraphFont"/>
    <w:link w:val="Code"/>
    <w:rsid w:val="00395028"/>
    <w:rPr>
      <w:rFonts w:ascii="Consolas" w:hAnsi="Consolas" w:eastAsia="Calibri" w:cs="Times New Roman"/>
    </w:rPr>
  </w:style>
  <w:style w:type="paragraph" w:styleId="Code-Block" w:customStyle="1">
    <w:name w:val="Code - Block"/>
    <w:basedOn w:val="Code"/>
    <w:qFormat/>
    <w:rsid w:val="00395028"/>
    <w:pPr>
      <w:pBdr>
        <w:left w:val="single" w:color="A2A2A2" w:themeColor="background2" w:themeShade="BF" w:sz="36" w:space="4"/>
      </w:pBdr>
      <w:spacing w:line="300" w:lineRule="auto"/>
      <w:ind w:left="170"/>
      <w:jc w:val="left"/>
    </w:pPr>
  </w:style>
  <w:style w:type="character" w:styleId="LineNumber">
    <w:name w:val="line number"/>
    <w:basedOn w:val="DefaultParagraphFont"/>
    <w:uiPriority w:val="99"/>
    <w:semiHidden/>
    <w:unhideWhenUsed/>
    <w:rsid w:val="003C0CFB"/>
    <w:rPr>
      <w:w w:val="80"/>
    </w:rPr>
  </w:style>
  <w:style w:type="paragraph" w:styleId="Code-BlockmitZeilennummern" w:customStyle="1">
    <w:name w:val="Code - Block mit Zeilennummern"/>
    <w:basedOn w:val="Code-Block"/>
    <w:qFormat/>
    <w:rsid w:val="00807FA8"/>
    <w:pPr>
      <w:pBdr>
        <w:left w:val="single" w:color="A2A2A2" w:themeColor="background2" w:themeShade="BF" w:sz="24" w:space="4"/>
      </w:pBdr>
      <w:ind w:left="227"/>
    </w:pPr>
  </w:style>
  <w:style w:type="paragraph" w:styleId="Quelle" w:customStyle="1">
    <w:name w:val="Quelle"/>
    <w:basedOn w:val="Normal"/>
    <w:qFormat/>
    <w:rsid w:val="00B14F56"/>
    <w:rPr>
      <w:sz w:val="16"/>
      <w:szCs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63F"/>
    <w:pPr>
      <w:spacing w:before="240"/>
      <w:outlineLvl w:val="9"/>
    </w:pPr>
    <w:rPr>
      <w:b w:val="0"/>
    </w:rPr>
  </w:style>
  <w:style w:type="character" w:styleId="MittlereHervorhebung" w:customStyle="1">
    <w:name w:val="Mittlere Hervorhebung"/>
    <w:basedOn w:val="Emphasis"/>
    <w:uiPriority w:val="1"/>
    <w:qFormat/>
    <w:rsid w:val="00235573"/>
    <w:rPr>
      <w:b w:val="0"/>
      <w:i w:val="0"/>
      <w:iCs/>
      <w:u w:val="single"/>
    </w:rPr>
  </w:style>
  <w:style w:type="paragraph" w:styleId="AbstandzwischenTabellen" w:customStyle="1">
    <w:name w:val="Abstand (zwischen Tabellen)"/>
    <w:basedOn w:val="Normal"/>
    <w:qFormat/>
    <w:rsid w:val="006454DB"/>
    <w:rPr>
      <w:sz w:val="16"/>
    </w:rPr>
  </w:style>
  <w:style w:type="table" w:styleId="GridTable1Light">
    <w:name w:val="Grid Table 1 Light"/>
    <w:basedOn w:val="TableNormal"/>
    <w:uiPriority w:val="46"/>
    <w:rsid w:val="006E1200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6E1200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B21D7E"/>
    <w:pPr>
      <w:spacing w:after="200"/>
    </w:pPr>
    <w:rPr>
      <w:i/>
      <w:iCs/>
      <w:sz w:val="18"/>
      <w:szCs w:val="18"/>
    </w:rPr>
  </w:style>
  <w:style w:type="character" w:styleId="Heading7Char" w:customStyle="1">
    <w:name w:val="Heading 7 Char"/>
    <w:basedOn w:val="DefaultParagraphFont"/>
    <w:link w:val="Heading7"/>
    <w:uiPriority w:val="9"/>
    <w:rsid w:val="004F5576"/>
    <w:rPr>
      <w:rFonts w:asciiTheme="majorHAnsi" w:hAnsiTheme="majorHAnsi" w:eastAsiaTheme="majorEastAsia" w:cstheme="majorBidi"/>
      <w:i/>
      <w:iCs/>
      <w:color w:val="001B3D" w:themeColor="accent1" w:themeShade="7F"/>
      <w:sz w:val="24"/>
    </w:rPr>
  </w:style>
  <w:style w:type="table" w:styleId="GridTable4">
    <w:name w:val="Grid Table 4"/>
    <w:basedOn w:val="TableNormal"/>
    <w:uiPriority w:val="49"/>
    <w:rsid w:val="008E36F6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8E36F6"/>
    <w:rPr>
      <w:rFonts w:ascii="Courier New" w:hAnsi="Courier New" w:eastAsia="Times New Roman" w:cs="Courier New"/>
      <w:sz w:val="20"/>
      <w:szCs w:val="20"/>
    </w:rPr>
  </w:style>
  <w:style w:type="character" w:styleId="kt" w:customStyle="1">
    <w:name w:val="kt"/>
    <w:basedOn w:val="DefaultParagraphFont"/>
    <w:rsid w:val="008E36F6"/>
  </w:style>
  <w:style w:type="character" w:styleId="n" w:customStyle="1">
    <w:name w:val="n"/>
    <w:basedOn w:val="DefaultParagraphFont"/>
    <w:rsid w:val="008E36F6"/>
  </w:style>
  <w:style w:type="character" w:styleId="o" w:customStyle="1">
    <w:name w:val="o"/>
    <w:basedOn w:val="DefaultParagraphFont"/>
    <w:rsid w:val="008E36F6"/>
  </w:style>
  <w:style w:type="character" w:styleId="mi" w:customStyle="1">
    <w:name w:val="mi"/>
    <w:basedOn w:val="DefaultParagraphFont"/>
    <w:rsid w:val="008E36F6"/>
  </w:style>
  <w:style w:type="character" w:styleId="p" w:customStyle="1">
    <w:name w:val="p"/>
    <w:basedOn w:val="DefaultParagraphFont"/>
    <w:rsid w:val="008E36F6"/>
  </w:style>
  <w:style w:type="character" w:styleId="Hyperlink">
    <w:name w:val="Hyperlink"/>
    <w:basedOn w:val="DefaultParagraphFont"/>
    <w:uiPriority w:val="99"/>
    <w:unhideWhenUsed/>
    <w:rsid w:val="007C40DB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0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0DB"/>
    <w:rPr>
      <w:color w:val="00000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3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de-D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A3006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ho" w:customStyle="1">
    <w:name w:val="ho"/>
    <w:basedOn w:val="DefaultParagraphFont"/>
    <w:rsid w:val="00BA3006"/>
  </w:style>
  <w:style w:type="table" w:styleId="GridTable5Dark">
    <w:name w:val="Grid Table 5 Dark"/>
    <w:basedOn w:val="TableNormal"/>
    <w:uiPriority w:val="50"/>
    <w:rsid w:val="004A6F9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4A6F9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7878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7878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7878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78787" w:themeFill="accent3"/>
      </w:tcPr>
    </w:tblStylePr>
    <w:tblStylePr w:type="band1Vert">
      <w:tblPr/>
      <w:tcPr>
        <w:shd w:val="clear" w:color="auto" w:fill="CFCFCF" w:themeFill="accent3" w:themeFillTint="66"/>
      </w:tcPr>
    </w:tblStylePr>
    <w:tblStylePr w:type="band1Horz">
      <w:tblPr/>
      <w:tcPr>
        <w:shd w:val="clear" w:color="auto" w:fill="CFCFCF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is\Staatliche%20Berufsschule%201%20Bayreuth\03_IT_AuP%20-%20Dokumente\General\11%20AuP%20-%20LF%208%20(FI-SI,%20SCG)\000%20Vorlagen\Arbeitsblattvorlage%20AuP.dotm" TargetMode="External"/></Relationships>
</file>

<file path=word/theme/theme1.xml><?xml version="1.0" encoding="utf-8"?>
<a:theme xmlns:a="http://schemas.openxmlformats.org/drawingml/2006/main" name="BS1BT">
  <a:themeElements>
    <a:clrScheme name="BS1BT">
      <a:dk1>
        <a:sysClr val="windowText" lastClr="000000"/>
      </a:dk1>
      <a:lt1>
        <a:sysClr val="window" lastClr="FFFFFF"/>
      </a:lt1>
      <a:dk2>
        <a:srgbClr val="00377B"/>
      </a:dk2>
      <a:lt2>
        <a:srgbClr val="D9D9D9"/>
      </a:lt2>
      <a:accent1>
        <a:srgbClr val="00377B"/>
      </a:accent1>
      <a:accent2>
        <a:srgbClr val="871417"/>
      </a:accent2>
      <a:accent3>
        <a:srgbClr val="878787"/>
      </a:accent3>
      <a:accent4>
        <a:srgbClr val="37508E"/>
      </a:accent4>
      <a:accent5>
        <a:srgbClr val="A55543"/>
      </a:accent5>
      <a:accent6>
        <a:srgbClr val="A2A8CB"/>
      </a:accent6>
      <a:hlink>
        <a:srgbClr val="000000"/>
      </a:hlink>
      <a:folHlink>
        <a:srgbClr val="000000"/>
      </a:folHlink>
    </a:clrScheme>
    <a:fontScheme name="BS1BT Arbeitsblä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S1BT" id="{ADC0ADB6-9E7F-46FF-8DA6-86092F21C465}" vid="{374A7D4F-EFDD-43DB-AFDA-65B4D705A0E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22C21891AB4B4FB3653E160A43AAE4" ma:contentTypeVersion="6" ma:contentTypeDescription="Ein neues Dokument erstellen." ma:contentTypeScope="" ma:versionID="c0644ad4616f6ab808bd25b44c8737ac">
  <xsd:schema xmlns:xsd="http://www.w3.org/2001/XMLSchema" xmlns:xs="http://www.w3.org/2001/XMLSchema" xmlns:p="http://schemas.microsoft.com/office/2006/metadata/properties" xmlns:ns2="a843ad10-1f8c-42b3-ad4f-5a60556a7a56" xmlns:ns3="0f42fc3a-9596-4fb1-b6e7-350bbd68444b" targetNamespace="http://schemas.microsoft.com/office/2006/metadata/properties" ma:root="true" ma:fieldsID="7922709f1fc56fcf60f6f5c5c58ff1bf" ns2:_="" ns3:_="">
    <xsd:import namespace="a843ad10-1f8c-42b3-ad4f-5a60556a7a56"/>
    <xsd:import namespace="0f42fc3a-9596-4fb1-b6e7-350bbd684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3ad10-1f8c-42b3-ad4f-5a60556a7a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2fc3a-9596-4fb1-b6e7-350bbd684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E7E616-AC40-4DAE-9255-4CCF1384F7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A30B96-29B1-42C5-B8D8-7CAD2F5C7E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DFA4B9-1AF1-4CBC-8B6E-E80113DFA7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1F6D75-AFD9-4D00-B4F5-9BF2F6DC7425}"/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 AuP.dotm</Template>
  <TotalTime>0</TotalTime>
  <Pages>1</Pages>
  <Words>91</Words>
  <Characters>519</Characters>
  <Application>Microsoft Office Word</Application>
  <DocSecurity>4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</dc:creator>
  <cp:keywords/>
  <dc:description/>
  <cp:lastModifiedBy>Markus Scherg</cp:lastModifiedBy>
  <cp:revision>395</cp:revision>
  <cp:lastPrinted>2022-02-16T17:01:00Z</cp:lastPrinted>
  <dcterms:created xsi:type="dcterms:W3CDTF">2021-09-16T14:43:00Z</dcterms:created>
  <dcterms:modified xsi:type="dcterms:W3CDTF">2022-03-10T21:37:00Z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0x0101009722C21891AB4B4FB3653E160A43AAE4</vt:lpwstr>
  </property>
</Properties>
</file>