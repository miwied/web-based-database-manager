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F588" w14:textId="77777777" w:rsidR="00055350" w:rsidRDefault="00055350" w:rsidP="007761CD"/>
    <w:p w14:paraId="27DBC884" w14:textId="6684E829" w:rsidR="007761CD" w:rsidRDefault="001320E1" w:rsidP="00982AB0">
      <w:pPr>
        <w:pStyle w:val="berschrift1"/>
      </w:pPr>
      <w:r>
        <w:t>Projektarbeit „Webseite und Datenbank für einen Sportverein“</w:t>
      </w:r>
    </w:p>
    <w:p w14:paraId="7B25AC48" w14:textId="77777777" w:rsidR="001320E1" w:rsidRDefault="001320E1" w:rsidP="001320E1"/>
    <w:p w14:paraId="0C822C20" w14:textId="25C3F4FD" w:rsidR="0077190B" w:rsidRDefault="0077190B" w:rsidP="001320E1">
      <w:r>
        <w:t>Gruppennote – Individualnote stehen im Verhältnis 50 -50.</w:t>
      </w:r>
    </w:p>
    <w:p w14:paraId="690DE0E6" w14:textId="5479CF4A" w:rsidR="0035669C" w:rsidRDefault="0035669C" w:rsidP="001320E1"/>
    <w:p w14:paraId="06F09D28" w14:textId="57C9BA8E" w:rsidR="0060330D" w:rsidRDefault="0060330D" w:rsidP="001320E1"/>
    <w:p w14:paraId="2D20601A" w14:textId="5620B61A" w:rsidR="0060330D" w:rsidRDefault="0060330D" w:rsidP="00A10161">
      <w:pPr>
        <w:pStyle w:val="KeinLeerraum"/>
        <w:pBdr>
          <w:top w:val="single" w:sz="18" w:space="1" w:color="A2A2A2" w:themeColor="background2" w:themeShade="BF"/>
          <w:bottom w:val="single" w:sz="4" w:space="1" w:color="A2A2A2" w:themeColor="background2" w:themeShade="BF"/>
        </w:pBdr>
      </w:pPr>
      <w:r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21B0664F" wp14:editId="0751BAB8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40665" cy="240665"/>
            <wp:effectExtent l="0" t="0" r="6985" b="6985"/>
            <wp:wrapTight wrapText="bothSides">
              <wp:wrapPolygon edited="0">
                <wp:start x="5129" y="0"/>
                <wp:lineTo x="0" y="15388"/>
                <wp:lineTo x="0" y="20517"/>
                <wp:lineTo x="20517" y="20517"/>
                <wp:lineTo x="20517" y="17098"/>
                <wp:lineTo x="13678" y="0"/>
                <wp:lineTo x="5129" y="0"/>
              </wp:wrapPolygon>
            </wp:wrapTight>
            <wp:docPr id="26" name="Grafik 26" descr="Warn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rning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mallCaps/>
          <w:sz w:val="28"/>
          <w:szCs w:val="24"/>
        </w:rPr>
        <w:t>Achtung</w:t>
      </w:r>
    </w:p>
    <w:p w14:paraId="4E13917F" w14:textId="77777777" w:rsidR="0060330D" w:rsidRDefault="0060330D" w:rsidP="00807FA8">
      <w:pPr>
        <w:pStyle w:val="KeinLeerraum"/>
      </w:pPr>
    </w:p>
    <w:p w14:paraId="5FC19CFC" w14:textId="088F2AC5" w:rsidR="0060330D" w:rsidRDefault="0060330D" w:rsidP="00CA36DE">
      <w:pPr>
        <w:pStyle w:val="KeinLeerraum"/>
        <w:pBdr>
          <w:bottom w:val="single" w:sz="18" w:space="1" w:color="A2A2A2" w:themeColor="background2" w:themeShade="BF"/>
        </w:pBdr>
      </w:pPr>
    </w:p>
    <w:p w14:paraId="6FE4E77D" w14:textId="77777777" w:rsidR="0060330D" w:rsidRDefault="0060330D" w:rsidP="0060330D"/>
    <w:p w14:paraId="5A814B82" w14:textId="77777777" w:rsidR="0060330D" w:rsidRDefault="0060330D" w:rsidP="0060330D">
      <w:r>
        <w:t xml:space="preserve">Jedes Gruppenmitglied ist für mindestens eine Seite / ein Formular verantwortlich. </w:t>
      </w:r>
    </w:p>
    <w:p w14:paraId="2126341A" w14:textId="3B919155" w:rsidR="0060330D" w:rsidRDefault="0060330D" w:rsidP="0060330D">
      <w:r>
        <w:t>Jeder muss Quelltext zum Projekt beitragen!</w:t>
      </w:r>
    </w:p>
    <w:p w14:paraId="77687173" w14:textId="77777777" w:rsidR="0060330D" w:rsidRPr="0060330D" w:rsidRDefault="0060330D" w:rsidP="00CA36DE">
      <w:pPr>
        <w:pStyle w:val="KeinLeerraum"/>
        <w:pBdr>
          <w:bottom w:val="single" w:sz="18" w:space="1" w:color="A2A2A2" w:themeColor="background2" w:themeShade="BF"/>
        </w:pBdr>
        <w:rPr>
          <w:sz w:val="24"/>
          <w:szCs w:val="24"/>
        </w:rPr>
      </w:pPr>
    </w:p>
    <w:p w14:paraId="7106CE2C" w14:textId="77777777" w:rsidR="0060330D" w:rsidRDefault="0060330D" w:rsidP="001320E1"/>
    <w:p w14:paraId="490D9098" w14:textId="77777777" w:rsidR="0077190B" w:rsidRDefault="0077190B" w:rsidP="001320E1"/>
    <w:p w14:paraId="4D653F19" w14:textId="543426E8" w:rsidR="001320E1" w:rsidRDefault="001725BC" w:rsidP="003A7F00">
      <w:pPr>
        <w:pStyle w:val="berschrift2"/>
      </w:pPr>
      <w:r>
        <w:t>Bewertungskriterien</w:t>
      </w:r>
      <w:r w:rsidR="009A6478">
        <w:t xml:space="preserve"> </w:t>
      </w:r>
      <w:r w:rsidR="00D601DD">
        <w:t>–</w:t>
      </w:r>
      <w:r w:rsidR="009A6478">
        <w:t xml:space="preserve"> 090322</w:t>
      </w:r>
      <w:r w:rsidR="00D601DD">
        <w:t>v01</w:t>
      </w:r>
    </w:p>
    <w:p w14:paraId="09F7B150" w14:textId="77777777" w:rsidR="001725BC" w:rsidRDefault="001725BC" w:rsidP="001725BC"/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1555"/>
        <w:gridCol w:w="8072"/>
      </w:tblGrid>
      <w:tr w:rsidR="001725BC" w14:paraId="02C604D3" w14:textId="77777777" w:rsidTr="59F630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013FA6" w14:textId="77777777" w:rsidR="001725BC" w:rsidRDefault="001725BC" w:rsidP="001725BC"/>
        </w:tc>
        <w:tc>
          <w:tcPr>
            <w:tcW w:w="8072" w:type="dxa"/>
          </w:tcPr>
          <w:p w14:paraId="3FF3B07A" w14:textId="09E3D28C" w:rsidR="00BB6C75" w:rsidRDefault="00937B89" w:rsidP="001725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Anforderungen / Dokumente / Funktionsfähige Teilergebnisse</w:t>
            </w:r>
          </w:p>
        </w:tc>
      </w:tr>
      <w:tr w:rsidR="00BB6C75" w14:paraId="6C07D444" w14:textId="77777777" w:rsidTr="59F6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24EDEB" w14:textId="4171DC31" w:rsidR="00BB6C75" w:rsidRDefault="00A91609" w:rsidP="001725BC">
            <w:r>
              <w:t>Login</w:t>
            </w:r>
          </w:p>
        </w:tc>
        <w:tc>
          <w:tcPr>
            <w:tcW w:w="8072" w:type="dxa"/>
          </w:tcPr>
          <w:p w14:paraId="52FAF550" w14:textId="77777777" w:rsidR="00BB6C75" w:rsidRDefault="00A91609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Nutzer soll </w:t>
            </w:r>
            <w:r w:rsidR="005A72CC">
              <w:t>sich anmelden können.</w:t>
            </w:r>
          </w:p>
          <w:p w14:paraId="5FFF52DA" w14:textId="77777777" w:rsidR="00B037BC" w:rsidRDefault="00B037BC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173106" w14:textId="1BA6906C" w:rsidR="00B037BC" w:rsidRDefault="005A72CC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Anmeldedaten werden anhand einer Tabelle </w:t>
            </w:r>
            <w:r w:rsidR="008B0DA1">
              <w:t>der Datenbank überprüft</w:t>
            </w:r>
            <w:r w:rsidR="00500F15">
              <w:t xml:space="preserve">. </w:t>
            </w:r>
          </w:p>
          <w:p w14:paraId="1FF1D5DF" w14:textId="77777777" w:rsidR="00B037BC" w:rsidRDefault="00B037BC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B44CB8" w14:textId="27C0866D" w:rsidR="005A72CC" w:rsidRDefault="00500F15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8B0DA1">
              <w:t xml:space="preserve">ie Nutzerdaten </w:t>
            </w:r>
            <w:r>
              <w:t xml:space="preserve">werden </w:t>
            </w:r>
            <w:r w:rsidR="008B0DA1" w:rsidRPr="008B0DA1">
              <w:rPr>
                <w:b/>
                <w:bCs/>
              </w:rPr>
              <w:t>sicher</w:t>
            </w:r>
            <w:r w:rsidR="008B0DA1">
              <w:t xml:space="preserve"> (d.h. nicht im Klartext!) </w:t>
            </w:r>
            <w:r>
              <w:t>in der Datenbank hinterlegt.</w:t>
            </w:r>
          </w:p>
          <w:p w14:paraId="4D6D2EDE" w14:textId="77777777" w:rsidR="00B037BC" w:rsidRDefault="00B037BC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14927F" w14:textId="611A6A4E" w:rsidR="0075240C" w:rsidRDefault="0075240C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 erfolgreicher Authentifizierung soll eine </w:t>
            </w:r>
            <w:r w:rsidRPr="007C775C">
              <w:rPr>
                <w:b/>
                <w:bCs/>
              </w:rPr>
              <w:t>Session</w:t>
            </w:r>
            <w:r>
              <w:t xml:space="preserve"> </w:t>
            </w:r>
            <w:r w:rsidR="007C775C">
              <w:t>erzeugt werden, so dass der Nutzer auf andere Seiten wechseln kann.</w:t>
            </w:r>
          </w:p>
          <w:p w14:paraId="0A5CD896" w14:textId="77777777" w:rsidR="00B037BC" w:rsidRDefault="00B037BC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A0FD65" w14:textId="70ABD024" w:rsidR="004A6F96" w:rsidRDefault="004A6F96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Eingabe falscher Anmeldedaten soll </w:t>
            </w:r>
            <w:r w:rsidR="00961800">
              <w:t>zu einer Fehlermeldung führen.</w:t>
            </w:r>
          </w:p>
          <w:p w14:paraId="71C46ACD" w14:textId="77777777" w:rsidR="00961800" w:rsidRDefault="00961800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46DE49" w14:textId="77777777" w:rsidR="00961800" w:rsidRDefault="00961800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037BC">
              <w:rPr>
                <w:b/>
                <w:bCs/>
              </w:rPr>
              <w:t>Alle weiteren Seiten sollen nur erreicht werden können, wenn sich der Nutzer erfolgreich angemeldet hat!</w:t>
            </w:r>
          </w:p>
          <w:p w14:paraId="10C8378D" w14:textId="26EDAE5D" w:rsidR="00B037BC" w:rsidRPr="00B037BC" w:rsidRDefault="00B037BC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61800" w14:paraId="2D393439" w14:textId="77777777" w:rsidTr="59F63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2177BF" w14:textId="56C0AA49" w:rsidR="00961800" w:rsidRDefault="00961800" w:rsidP="001725BC">
            <w:r>
              <w:t>Mitglieder-</w:t>
            </w:r>
          </w:p>
          <w:p w14:paraId="2362BE6B" w14:textId="2BA52601" w:rsidR="00961800" w:rsidRDefault="000B79A9" w:rsidP="001725BC">
            <w:r>
              <w:t>verwaltung</w:t>
            </w:r>
          </w:p>
        </w:tc>
        <w:tc>
          <w:tcPr>
            <w:tcW w:w="8072" w:type="dxa"/>
          </w:tcPr>
          <w:p w14:paraId="36882C27" w14:textId="77777777" w:rsidR="00961800" w:rsidRDefault="00915861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Mitglied</w:t>
            </w:r>
            <w:r w:rsidR="008835D5">
              <w:t>sdaten</w:t>
            </w:r>
            <w:r>
              <w:t xml:space="preserve"> werden aus der Datenbank ausgelesen und </w:t>
            </w:r>
            <w:r w:rsidR="008835D5">
              <w:t>tabellarisch dargestellt.</w:t>
            </w:r>
          </w:p>
          <w:p w14:paraId="60F89EF2" w14:textId="77777777" w:rsidR="0015731C" w:rsidRDefault="0015731C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A45FD9" w14:textId="77777777" w:rsidR="0015731C" w:rsidRDefault="0015731C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 Nutzer werden diverse Filtermöglichkeiten zur Verfügung gestellt</w:t>
            </w:r>
            <w:r w:rsidR="00012D6D">
              <w:t>.</w:t>
            </w:r>
          </w:p>
          <w:p w14:paraId="35B37834" w14:textId="77777777" w:rsidR="00012D6D" w:rsidRDefault="00012D6D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(Z. B. Auflistung aller weiblichen Mitglieder, bitte am SQL-Übungsblatt orientieren!)</w:t>
            </w:r>
          </w:p>
          <w:p w14:paraId="74CB0F1F" w14:textId="77777777" w:rsidR="00EF4A96" w:rsidRDefault="00EF4A96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7C3683" w14:textId="33CE4823" w:rsidR="00EF4A96" w:rsidRDefault="004E1E75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Informieren sie sich über </w:t>
            </w:r>
            <w:r w:rsidR="00EF4A96">
              <w:t>SQL-Injections</w:t>
            </w:r>
            <w:r>
              <w:t xml:space="preserve"> und verhindern Sie diese!</w:t>
            </w:r>
          </w:p>
          <w:p w14:paraId="326DB006" w14:textId="77777777" w:rsidR="009122C7" w:rsidRDefault="009122C7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E5B6A3" w14:textId="77777777" w:rsidR="009122C7" w:rsidRDefault="00E86C03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Mitgliedsdaten können editiert werden. Die Änderungen werden an die Datenbank übertragen.</w:t>
            </w:r>
          </w:p>
          <w:p w14:paraId="36BB9FD7" w14:textId="77777777" w:rsidR="001B7107" w:rsidRDefault="001B7107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8BAFE1" w14:textId="5FAA1E1B" w:rsidR="0751658E" w:rsidRDefault="0751658E" w:rsidP="0751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9F6306F">
              <w:rPr>
                <w:szCs w:val="24"/>
              </w:rPr>
              <w:t>Die Zuordnung Mitglied – Sportart soll angezeigt werden können. Das Editieren der Zuordnungen ist optional und wird mit Bonuspunkten belohnt. (optional)</w:t>
            </w:r>
          </w:p>
          <w:p w14:paraId="28A0A76A" w14:textId="407C45CB" w:rsidR="0751658E" w:rsidRDefault="0751658E" w:rsidP="0751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  <w:p w14:paraId="5037E766" w14:textId="77777777" w:rsidR="001B7107" w:rsidRDefault="001B7107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 eine Eingabemaske können neue Mitglieder angelegt werden. Diese werden in der Datenbank gespeichert.</w:t>
            </w:r>
          </w:p>
          <w:p w14:paraId="335DA3D0" w14:textId="77777777" w:rsidR="00F23F6E" w:rsidRDefault="00F23F6E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5B73A2" w14:textId="34AE4112" w:rsidR="00F23F6E" w:rsidRDefault="00F23F6E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Mitglieder können gelöscht und damit auch aus der Datenbank entfernt werden.</w:t>
            </w:r>
          </w:p>
          <w:p w14:paraId="3B1F64A8" w14:textId="77777777" w:rsidR="001B7107" w:rsidRDefault="001B7107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99B84C" w14:textId="77777777" w:rsidR="001B7107" w:rsidRDefault="001B7107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1C3E">
              <w:rPr>
                <w:b/>
                <w:bCs/>
              </w:rPr>
              <w:t>Die Eingabe fehlerhafter Daten soll v</w:t>
            </w:r>
            <w:r w:rsidR="00F41C3E" w:rsidRPr="00F41C3E">
              <w:rPr>
                <w:b/>
                <w:bCs/>
              </w:rPr>
              <w:t>erhindert werden. Der Nutzer soll ein entsprechendes Feedback erhalten!</w:t>
            </w:r>
          </w:p>
          <w:p w14:paraId="1E2FDCE0" w14:textId="55EB1537" w:rsidR="00225281" w:rsidRPr="00F41C3E" w:rsidRDefault="00225281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25281" w14:paraId="67CA6F9B" w14:textId="77777777" w:rsidTr="59F6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71F43D" w14:textId="0206B219" w:rsidR="00225281" w:rsidRDefault="00225281" w:rsidP="001725BC">
            <w:r>
              <w:lastRenderedPageBreak/>
              <w:t>Softwarequalität</w:t>
            </w:r>
          </w:p>
        </w:tc>
        <w:tc>
          <w:tcPr>
            <w:tcW w:w="8072" w:type="dxa"/>
          </w:tcPr>
          <w:p w14:paraId="7698744C" w14:textId="2DC8E140" w:rsidR="00225281" w:rsidRDefault="00225281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 formulieren sinnvolle Testfälle</w:t>
            </w:r>
            <w:r w:rsidR="00D66A93">
              <w:t>, führen diese durch und dokumentieren die Ergebnisse</w:t>
            </w:r>
            <w:r w:rsidR="00D34D11">
              <w:t xml:space="preserve"> (Black/Whitebox-, Unit-, Systemtests).</w:t>
            </w:r>
          </w:p>
          <w:p w14:paraId="26C45439" w14:textId="77777777" w:rsidR="00891116" w:rsidRDefault="00891116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08DE9F" w14:textId="2F1B9AB2" w:rsidR="00891116" w:rsidRDefault="00891116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Quelltext ist </w:t>
            </w:r>
            <w:r w:rsidR="00A17A72">
              <w:t>gut dokumentiert.</w:t>
            </w:r>
          </w:p>
          <w:p w14:paraId="1A111ACA" w14:textId="77777777" w:rsidR="00A17A72" w:rsidRDefault="00A17A72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7E7400" w14:textId="459EE3C8" w:rsidR="00A17A72" w:rsidRDefault="00A17A72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Skript-Code ist soweit möglich vo</w:t>
            </w:r>
            <w:r w:rsidR="00B65BD2">
              <w:t>n HTML getrennt.</w:t>
            </w:r>
          </w:p>
          <w:p w14:paraId="2AB84D39" w14:textId="77777777" w:rsidR="00B65BD2" w:rsidRDefault="00B65BD2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03E66" w14:textId="2456606A" w:rsidR="00B65BD2" w:rsidRDefault="00F84E44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 w:rsidR="00B65BD2">
              <w:t xml:space="preserve">iederverwendbare Codefragmente </w:t>
            </w:r>
            <w:r>
              <w:t xml:space="preserve">werden </w:t>
            </w:r>
            <w:r w:rsidR="00B65BD2">
              <w:t xml:space="preserve">in Klassen/Funktionen/Module </w:t>
            </w:r>
            <w:r>
              <w:t>organisiert</w:t>
            </w:r>
            <w:r w:rsidRPr="00BF34EA">
              <w:rPr>
                <w:b/>
                <w:bCs/>
              </w:rPr>
              <w:t xml:space="preserve">. Die Struktur wird </w:t>
            </w:r>
            <w:r w:rsidR="00BF34EA" w:rsidRPr="00BF34EA">
              <w:rPr>
                <w:b/>
                <w:bCs/>
              </w:rPr>
              <w:t>graphisch visualisiert</w:t>
            </w:r>
            <w:r w:rsidR="00BF34EA">
              <w:t xml:space="preserve"> (sinnvolles UML-Diagramm).</w:t>
            </w:r>
          </w:p>
          <w:p w14:paraId="6BB3B242" w14:textId="54D7D1CC" w:rsidR="00D66A93" w:rsidRDefault="00D66A93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6A93" w14:paraId="679DFDDE" w14:textId="77777777" w:rsidTr="59F63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8E753C" w14:textId="6A8E148D" w:rsidR="00D66A93" w:rsidRDefault="00FB4742" w:rsidP="001725BC">
            <w:r>
              <w:t>Softwareergonomie</w:t>
            </w:r>
          </w:p>
        </w:tc>
        <w:tc>
          <w:tcPr>
            <w:tcW w:w="8072" w:type="dxa"/>
          </w:tcPr>
          <w:p w14:paraId="2879489C" w14:textId="77777777" w:rsidR="001C2BC0" w:rsidRDefault="00FB4742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Ergonomie ihre</w:t>
            </w:r>
            <w:r w:rsidR="001C2BC0">
              <w:t>r Webseiten wird bewertet. Unter anderem fließt auch das Design in die Bewertung ein.</w:t>
            </w:r>
          </w:p>
          <w:p w14:paraId="79345496" w14:textId="6E17F75B" w:rsidR="009A6478" w:rsidRDefault="009A6478" w:rsidP="00172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6478" w14:paraId="6B59A7C9" w14:textId="77777777" w:rsidTr="59F630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A8F3F8" w14:textId="3A92AB3C" w:rsidR="009A6478" w:rsidRDefault="009A6478" w:rsidP="001725BC">
            <w:r>
              <w:t>Deployment</w:t>
            </w:r>
          </w:p>
        </w:tc>
        <w:tc>
          <w:tcPr>
            <w:tcW w:w="8072" w:type="dxa"/>
          </w:tcPr>
          <w:p w14:paraId="2F735B23" w14:textId="21E4C06B" w:rsidR="009A6478" w:rsidRDefault="00D601DD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Sie stellen eine kurze Anleitung bereit.</w:t>
            </w:r>
            <w:r w:rsidR="001C4CC3">
              <w:t xml:space="preserve"> (Installationsanweisungen, Skripte, SQL-Import oder Exportanweisungen)</w:t>
            </w:r>
            <w:r w:rsidR="008346D2">
              <w:t>.</w:t>
            </w:r>
          </w:p>
          <w:p w14:paraId="7B0EA2FC" w14:textId="77777777" w:rsidR="008346D2" w:rsidRDefault="008346D2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38EE30" w14:textId="22CC2BE3" w:rsidR="008346D2" w:rsidRDefault="008346D2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Zusammenstellung der Ergebnisse in einer Projektmappe.</w:t>
            </w:r>
          </w:p>
          <w:p w14:paraId="113740FF" w14:textId="77777777" w:rsidR="008346D2" w:rsidRDefault="008346D2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5D5BA8" w14:textId="7EDF8D76" w:rsidR="008346D2" w:rsidRDefault="008346D2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Kurze Auflistung der Hauptaufgabenbereiche der Teammitglieder.</w:t>
            </w:r>
          </w:p>
          <w:p w14:paraId="3347E68A" w14:textId="77777777" w:rsidR="00D601DD" w:rsidRDefault="00D601DD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A45B90" w14:textId="777C23CC" w:rsidR="00D601DD" w:rsidRDefault="00D601DD" w:rsidP="001725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751658E" w14:paraId="4C2FF21A" w14:textId="77777777" w:rsidTr="59F63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0D7ACB" w14:textId="2F60406A" w:rsidR="0751658E" w:rsidRDefault="0751658E" w:rsidP="0751658E">
            <w:pPr>
              <w:rPr>
                <w:szCs w:val="24"/>
              </w:rPr>
            </w:pPr>
            <w:r w:rsidRPr="0751658E">
              <w:rPr>
                <w:szCs w:val="24"/>
              </w:rPr>
              <w:t>Präsentation</w:t>
            </w:r>
          </w:p>
        </w:tc>
        <w:tc>
          <w:tcPr>
            <w:tcW w:w="8072" w:type="dxa"/>
          </w:tcPr>
          <w:p w14:paraId="4F004E30" w14:textId="77777777" w:rsidR="0751658E" w:rsidRDefault="0751658E" w:rsidP="0751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9F6306F">
              <w:rPr>
                <w:szCs w:val="24"/>
              </w:rPr>
              <w:t>Sie präsentieren ihre Ergebnisse vor dem Plenum (15-20 Minuten).</w:t>
            </w:r>
          </w:p>
          <w:p w14:paraId="6C537B04" w14:textId="6503E0DB" w:rsidR="007315C4" w:rsidRDefault="007315C4" w:rsidP="0751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Jedes Gruppenmitglied bekommt einen angemessenen Anteil an Redezeit – es wird hier eine Schulaufgabennote gebildet!</w:t>
            </w:r>
          </w:p>
        </w:tc>
      </w:tr>
    </w:tbl>
    <w:p w14:paraId="5ED8F7DD" w14:textId="77777777" w:rsidR="001725BC" w:rsidRPr="001725BC" w:rsidRDefault="001725BC" w:rsidP="001725BC"/>
    <w:p w14:paraId="702186DE" w14:textId="77777777" w:rsidR="003A7F00" w:rsidRDefault="003A7F00" w:rsidP="003A7F00"/>
    <w:p w14:paraId="5C933CCF" w14:textId="7C8A67E7" w:rsidR="00AB73E1" w:rsidRPr="00406F8C" w:rsidRDefault="00AB73E1" w:rsidP="001725BC"/>
    <w:sectPr w:rsidR="00AB73E1" w:rsidRPr="00406F8C" w:rsidSect="00FB03F8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6" w:h="16838" w:code="9"/>
      <w:pgMar w:top="1304" w:right="851" w:bottom="567" w:left="1418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5061" w14:textId="77777777" w:rsidR="00034B60" w:rsidRDefault="00034B60" w:rsidP="002A62DA">
      <w:r>
        <w:separator/>
      </w:r>
    </w:p>
  </w:endnote>
  <w:endnote w:type="continuationSeparator" w:id="0">
    <w:p w14:paraId="7C6ECCB3" w14:textId="77777777" w:rsidR="00034B60" w:rsidRDefault="00034B60" w:rsidP="002A62DA">
      <w:r>
        <w:continuationSeparator/>
      </w:r>
    </w:p>
  </w:endnote>
  <w:endnote w:type="continuationNotice" w:id="1">
    <w:p w14:paraId="14710815" w14:textId="77777777" w:rsidR="00034B60" w:rsidRDefault="00034B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CD329" w14:textId="77777777" w:rsidR="008C2E6B" w:rsidRDefault="00034B60" w:rsidP="00944E15">
    <w:pPr>
      <w:pStyle w:val="Fuzeile"/>
    </w:pPr>
    <w:r>
      <w:rPr>
        <w:sz w:val="12"/>
        <w:szCs w:val="12"/>
      </w:rPr>
      <w:pict w14:anchorId="295A26A4">
        <v:rect id="_x0000_i1029" style="width:467.7pt;height:1pt" o:hralign="center" o:hrstd="t" o:hrnoshade="t" o:hr="t" fillcolor="black" stroked="f"/>
      </w:pict>
    </w:r>
  </w:p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8"/>
      <w:gridCol w:w="4819"/>
    </w:tblGrid>
    <w:tr w:rsidR="008C2E6B" w:rsidRPr="00944E15" w14:paraId="7883DD84" w14:textId="77777777" w:rsidTr="00F73A69">
      <w:tc>
        <w:tcPr>
          <w:tcW w:w="4672" w:type="dxa"/>
        </w:tcPr>
        <w:p w14:paraId="3BBDB0AC" w14:textId="77777777" w:rsidR="008C2E6B" w:rsidRPr="00944E15" w:rsidRDefault="008C2E6B" w:rsidP="00944E15">
          <w:pPr>
            <w:pStyle w:val="Fuzeile"/>
            <w:rPr>
              <w:szCs w:val="20"/>
            </w:rPr>
          </w:pPr>
          <w:r w:rsidRPr="00944E15">
            <w:rPr>
              <w:szCs w:val="20"/>
            </w:rPr>
            <w:t>Fach: Sozialkunde</w:t>
          </w:r>
        </w:p>
      </w:tc>
      <w:tc>
        <w:tcPr>
          <w:tcW w:w="4672" w:type="dxa"/>
        </w:tcPr>
        <w:p w14:paraId="772F9C16" w14:textId="77777777" w:rsidR="008C2E6B" w:rsidRPr="00944E15" w:rsidRDefault="008C2E6B" w:rsidP="00944E15">
          <w:pPr>
            <w:pStyle w:val="Fuzeile"/>
            <w:jc w:val="right"/>
            <w:rPr>
              <w:szCs w:val="20"/>
            </w:rPr>
          </w:pPr>
          <w:r w:rsidRPr="00944E15">
            <w:rPr>
              <w:szCs w:val="20"/>
            </w:rPr>
            <w:t>Lehrerteam</w:t>
          </w:r>
        </w:p>
      </w:tc>
    </w:tr>
  </w:tbl>
  <w:p w14:paraId="75D615F3" w14:textId="77777777" w:rsidR="008C2E6B" w:rsidRPr="00944E15" w:rsidRDefault="008C2E6B" w:rsidP="00944E15">
    <w:pPr>
      <w:pStyle w:val="Fuzeil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E63B" w14:textId="77777777" w:rsidR="00235573" w:rsidRPr="004123EA" w:rsidRDefault="004123EA" w:rsidP="004123EA">
    <w:pPr>
      <w:pStyle w:val="Fuzeile"/>
      <w:tabs>
        <w:tab w:val="clear" w:pos="4536"/>
        <w:tab w:val="clear" w:pos="9072"/>
        <w:tab w:val="center" w:pos="4962"/>
        <w:tab w:val="right" w:pos="9498"/>
      </w:tabs>
      <w:jc w:val="center"/>
    </w:pPr>
    <w:r w:rsidRPr="004123EA">
      <w:t xml:space="preserve">Seite </w:t>
    </w:r>
    <w:r w:rsidRPr="004123EA">
      <w:fldChar w:fldCharType="begin"/>
    </w:r>
    <w:r w:rsidRPr="004123EA">
      <w:instrText>PAGE  \* Arabic  \* MERGEFORMAT</w:instrText>
    </w:r>
    <w:r w:rsidRPr="004123EA">
      <w:fldChar w:fldCharType="separate"/>
    </w:r>
    <w:r w:rsidRPr="004123EA">
      <w:t>1</w:t>
    </w:r>
    <w:r w:rsidRPr="004123EA">
      <w:fldChar w:fldCharType="end"/>
    </w:r>
    <w:r w:rsidRPr="004123EA">
      <w:t xml:space="preserve"> von </w:t>
    </w:r>
    <w:fldSimple w:instr="NUMPAGES  \* Arabic  \* MERGEFORMAT">
      <w:r w:rsidRPr="004123EA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17730" w14:textId="77777777" w:rsidR="00034B60" w:rsidRDefault="00034B60" w:rsidP="002A62DA">
      <w:r>
        <w:separator/>
      </w:r>
    </w:p>
  </w:footnote>
  <w:footnote w:type="continuationSeparator" w:id="0">
    <w:p w14:paraId="248D6E71" w14:textId="77777777" w:rsidR="00034B60" w:rsidRDefault="00034B60" w:rsidP="002A62DA">
      <w:r>
        <w:continuationSeparator/>
      </w:r>
    </w:p>
  </w:footnote>
  <w:footnote w:type="continuationNotice" w:id="1">
    <w:p w14:paraId="0FA18620" w14:textId="77777777" w:rsidR="00034B60" w:rsidRDefault="00034B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1"/>
      <w:gridCol w:w="968"/>
      <w:gridCol w:w="7374"/>
    </w:tblGrid>
    <w:tr w:rsidR="008C2E6B" w14:paraId="6F0BAA9D" w14:textId="77777777" w:rsidTr="00944E15">
      <w:trPr>
        <w:trHeight w:val="340"/>
      </w:trPr>
      <w:tc>
        <w:tcPr>
          <w:tcW w:w="1276" w:type="dxa"/>
        </w:tcPr>
        <w:p w14:paraId="4E18BF4C" w14:textId="77777777" w:rsidR="008C2E6B" w:rsidRDefault="008C2E6B" w:rsidP="00944E15">
          <w:pPr>
            <w:rPr>
              <w:noProof/>
              <w:lang w:eastAsia="de-DE"/>
            </w:rPr>
          </w:pPr>
          <w:r>
            <w:rPr>
              <w:noProof/>
            </w:rPr>
            <w:drawing>
              <wp:inline distT="0" distB="0" distL="0" distR="0" wp14:anchorId="2EF1E619" wp14:editId="111512B2">
                <wp:extent cx="581025" cy="193675"/>
                <wp:effectExtent l="0" t="0" r="9525" b="0"/>
                <wp:docPr id="3" name="Grafik 3" descr="C:\Users\Johannes\AppData\Local\Microsoft\Windows\INetCache\Content.Word\Logo_Berufsschule_A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Johannes\AppData\Local\Microsoft\Windows\INetCache\Content.Word\Logo_Berufsschule_AB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891" cy="229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" w:type="dxa"/>
          <w:vAlign w:val="center"/>
        </w:tcPr>
        <w:p w14:paraId="266FB355" w14:textId="77777777" w:rsidR="008C2E6B" w:rsidRDefault="008C2E6B" w:rsidP="00944E15">
          <w:pPr>
            <w:jc w:val="right"/>
          </w:pPr>
          <w:r>
            <w:t>Thema:</w:t>
          </w:r>
        </w:p>
      </w:tc>
      <w:tc>
        <w:tcPr>
          <w:tcW w:w="7233" w:type="dxa"/>
          <w:vAlign w:val="center"/>
        </w:tcPr>
        <w:p w14:paraId="263F8CDC" w14:textId="77777777" w:rsidR="008C2E6B" w:rsidRPr="00715705" w:rsidRDefault="008C2E6B" w:rsidP="00944E15">
          <w:pPr>
            <w:rPr>
              <w:sz w:val="20"/>
              <w:szCs w:val="20"/>
            </w:rPr>
          </w:pPr>
          <w:r>
            <w:t>Rentenversicherung</w:t>
          </w:r>
        </w:p>
      </w:tc>
    </w:tr>
  </w:tbl>
  <w:p w14:paraId="2D9D28F2" w14:textId="77777777" w:rsidR="008C2E6B" w:rsidRPr="003C0BAD" w:rsidRDefault="00034B60" w:rsidP="00944E15">
    <w:pPr>
      <w:pStyle w:val="Kopfzeile"/>
      <w:pBdr>
        <w:right w:val="dashed" w:sz="4" w:space="4" w:color="878787" w:themeColor="accent3"/>
      </w:pBdr>
      <w:tabs>
        <w:tab w:val="left" w:pos="9923"/>
      </w:tabs>
      <w:rPr>
        <w:sz w:val="12"/>
        <w:szCs w:val="12"/>
      </w:rPr>
    </w:pPr>
    <w:r>
      <w:rPr>
        <w:sz w:val="12"/>
        <w:szCs w:val="12"/>
      </w:rPr>
      <w:pict w14:anchorId="707AE052">
        <v:rect id="_x0000_i1027" style="width:467.7pt;height:1pt" o:hralign="center" o:hrstd="t" o:hrnoshade="t" o:hr="t" fillcolor="black [3213]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58"/>
      <w:gridCol w:w="1124"/>
      <w:gridCol w:w="2953"/>
      <w:gridCol w:w="845"/>
      <w:gridCol w:w="1426"/>
      <w:gridCol w:w="308"/>
      <w:gridCol w:w="729"/>
    </w:tblGrid>
    <w:tr w:rsidR="008C2E6B" w14:paraId="0C8EB918" w14:textId="77777777" w:rsidTr="00230E40">
      <w:trPr>
        <w:trHeight w:val="340"/>
      </w:trPr>
      <w:tc>
        <w:tcPr>
          <w:tcW w:w="2127" w:type="dxa"/>
          <w:vMerge w:val="restart"/>
          <w:vAlign w:val="center"/>
        </w:tcPr>
        <w:p w14:paraId="725BCFE4" w14:textId="77777777" w:rsidR="008C2E6B" w:rsidRDefault="008C2E6B" w:rsidP="00944E15">
          <w:pPr>
            <w:ind w:left="46"/>
            <w:jc w:val="center"/>
          </w:pPr>
          <w:r>
            <w:rPr>
              <w:noProof/>
            </w:rPr>
            <w:drawing>
              <wp:inline distT="0" distB="0" distL="0" distR="0" wp14:anchorId="34FCA9B1" wp14:editId="5C06C789">
                <wp:extent cx="1266999" cy="422333"/>
                <wp:effectExtent l="0" t="0" r="0" b="0"/>
                <wp:docPr id="4" name="Grafik 4" descr="C:\Users\Johannes\AppData\Local\Microsoft\Windows\INetCache\Content.Word\Logo_Berufsschule_A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:\Users\Johannes\AppData\Local\Microsoft\Windows\INetCache\Content.Word\Logo_Berufsschule_AB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372" cy="431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" w:type="dxa"/>
          <w:vAlign w:val="center"/>
        </w:tcPr>
        <w:p w14:paraId="47434A66" w14:textId="77777777" w:rsidR="008C2E6B" w:rsidRPr="00CB5E96" w:rsidRDefault="008C2E6B" w:rsidP="00150728">
          <w:pPr>
            <w:jc w:val="right"/>
            <w:rPr>
              <w:sz w:val="20"/>
              <w:szCs w:val="20"/>
            </w:rPr>
          </w:pPr>
          <w:r w:rsidRPr="00CB5E96">
            <w:rPr>
              <w:sz w:val="20"/>
              <w:szCs w:val="20"/>
            </w:rPr>
            <w:t>Fach</w:t>
          </w:r>
          <w:r>
            <w:rPr>
              <w:sz w:val="20"/>
              <w:szCs w:val="20"/>
            </w:rPr>
            <w:t>:</w:t>
          </w:r>
          <w:r w:rsidR="00230248">
            <w:rPr>
              <w:sz w:val="20"/>
              <w:szCs w:val="20"/>
            </w:rPr>
            <w:t xml:space="preserve"> </w:t>
          </w:r>
          <w:r w:rsidR="00230E40">
            <w:rPr>
              <w:sz w:val="20"/>
              <w:szCs w:val="20"/>
            </w:rPr>
            <w:t>A</w:t>
          </w:r>
          <w:r w:rsidR="003244A2">
            <w:rPr>
              <w:sz w:val="20"/>
              <w:szCs w:val="20"/>
            </w:rPr>
            <w:t>u</w:t>
          </w:r>
          <w:r w:rsidR="00230E40">
            <w:rPr>
              <w:sz w:val="20"/>
              <w:szCs w:val="20"/>
            </w:rPr>
            <w:t>P</w:t>
          </w:r>
        </w:p>
      </w:tc>
      <w:tc>
        <w:tcPr>
          <w:tcW w:w="3026" w:type="dxa"/>
          <w:vAlign w:val="center"/>
        </w:tcPr>
        <w:p w14:paraId="7B8A1812" w14:textId="7DB572C4" w:rsidR="008C2E6B" w:rsidRPr="00CB5E96" w:rsidRDefault="00DC484D" w:rsidP="00284878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Sportverein</w:t>
          </w:r>
        </w:p>
      </w:tc>
      <w:tc>
        <w:tcPr>
          <w:tcW w:w="848" w:type="dxa"/>
          <w:vAlign w:val="center"/>
        </w:tcPr>
        <w:p w14:paraId="7BCA75C1" w14:textId="77777777" w:rsidR="008C2E6B" w:rsidRPr="00715705" w:rsidRDefault="008C2E6B" w:rsidP="00944E15">
          <w:pPr>
            <w:jc w:val="right"/>
            <w:rPr>
              <w:sz w:val="20"/>
              <w:szCs w:val="20"/>
            </w:rPr>
          </w:pPr>
          <w:r w:rsidRPr="00715705">
            <w:rPr>
              <w:sz w:val="20"/>
              <w:szCs w:val="20"/>
            </w:rPr>
            <w:t>Name:</w:t>
          </w:r>
        </w:p>
      </w:tc>
      <w:tc>
        <w:tcPr>
          <w:tcW w:w="1466" w:type="dxa"/>
          <w:tcBorders>
            <w:bottom w:val="dashed" w:sz="4" w:space="0" w:color="878787" w:themeColor="accent3"/>
          </w:tcBorders>
          <w:vAlign w:val="center"/>
        </w:tcPr>
        <w:p w14:paraId="211459D6" w14:textId="77777777" w:rsidR="008C2E6B" w:rsidRPr="00715705" w:rsidRDefault="008C2E6B" w:rsidP="00944E15">
          <w:pPr>
            <w:rPr>
              <w:sz w:val="20"/>
              <w:szCs w:val="20"/>
            </w:rPr>
          </w:pPr>
        </w:p>
      </w:tc>
      <w:tc>
        <w:tcPr>
          <w:tcW w:w="311" w:type="dxa"/>
        </w:tcPr>
        <w:p w14:paraId="24C72FCD" w14:textId="77777777" w:rsidR="008C2E6B" w:rsidRPr="00715705" w:rsidRDefault="008C2E6B" w:rsidP="00944E15">
          <w:pPr>
            <w:jc w:val="center"/>
            <w:rPr>
              <w:sz w:val="20"/>
              <w:szCs w:val="20"/>
            </w:rPr>
          </w:pPr>
        </w:p>
      </w:tc>
      <w:tc>
        <w:tcPr>
          <w:tcW w:w="731" w:type="dxa"/>
          <w:vMerge w:val="restart"/>
          <w:tcBorders>
            <w:bottom w:val="single" w:sz="4" w:space="0" w:color="878787" w:themeColor="accent3"/>
          </w:tcBorders>
        </w:tcPr>
        <w:p w14:paraId="088182C6" w14:textId="77777777" w:rsidR="008C2E6B" w:rsidRDefault="008C2E6B" w:rsidP="00944E15">
          <w:pPr>
            <w:jc w:val="center"/>
            <w:rPr>
              <w:sz w:val="20"/>
              <w:szCs w:val="20"/>
            </w:rPr>
          </w:pPr>
          <w:r w:rsidRPr="00715705">
            <w:rPr>
              <w:sz w:val="20"/>
              <w:szCs w:val="20"/>
            </w:rPr>
            <w:t>Blatt</w:t>
          </w:r>
          <w:r>
            <w:rPr>
              <w:sz w:val="20"/>
              <w:szCs w:val="20"/>
            </w:rPr>
            <w:t>:</w:t>
          </w:r>
        </w:p>
        <w:p w14:paraId="6B829B5A" w14:textId="77777777" w:rsidR="008C2E6B" w:rsidRPr="00715705" w:rsidRDefault="008C2E6B" w:rsidP="00944E15">
          <w:pPr>
            <w:jc w:val="center"/>
            <w:rPr>
              <w:sz w:val="20"/>
              <w:szCs w:val="20"/>
            </w:rPr>
          </w:pPr>
        </w:p>
      </w:tc>
    </w:tr>
    <w:tr w:rsidR="008C2E6B" w14:paraId="29C3C0E5" w14:textId="77777777" w:rsidTr="00230E40">
      <w:trPr>
        <w:trHeight w:val="340"/>
      </w:trPr>
      <w:tc>
        <w:tcPr>
          <w:tcW w:w="2127" w:type="dxa"/>
          <w:vMerge/>
        </w:tcPr>
        <w:p w14:paraId="5A5F88B0" w14:textId="77777777" w:rsidR="008C2E6B" w:rsidRDefault="008C2E6B" w:rsidP="00944E15">
          <w:pPr>
            <w:rPr>
              <w:noProof/>
              <w:lang w:eastAsia="de-DE"/>
            </w:rPr>
          </w:pPr>
        </w:p>
      </w:tc>
      <w:tc>
        <w:tcPr>
          <w:tcW w:w="1134" w:type="dxa"/>
          <w:vAlign w:val="center"/>
        </w:tcPr>
        <w:p w14:paraId="1E0B9FE8" w14:textId="77777777" w:rsidR="008C2E6B" w:rsidRPr="00B32F97" w:rsidRDefault="008C2E6B" w:rsidP="00150728">
          <w:pPr>
            <w:jc w:val="right"/>
            <w:rPr>
              <w:sz w:val="20"/>
              <w:szCs w:val="20"/>
            </w:rPr>
          </w:pPr>
          <w:r w:rsidRPr="00B32F97">
            <w:rPr>
              <w:sz w:val="20"/>
              <w:szCs w:val="20"/>
            </w:rPr>
            <w:t>Thema:</w:t>
          </w:r>
        </w:p>
      </w:tc>
      <w:tc>
        <w:tcPr>
          <w:tcW w:w="3026" w:type="dxa"/>
          <w:vAlign w:val="center"/>
        </w:tcPr>
        <w:p w14:paraId="3F024433" w14:textId="211537BA" w:rsidR="008C2E6B" w:rsidRPr="00B32F97" w:rsidRDefault="00E5091D" w:rsidP="00944E15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Projektarbeit</w:t>
          </w:r>
        </w:p>
      </w:tc>
      <w:tc>
        <w:tcPr>
          <w:tcW w:w="848" w:type="dxa"/>
          <w:vAlign w:val="center"/>
        </w:tcPr>
        <w:p w14:paraId="54FF25DA" w14:textId="77777777" w:rsidR="008C2E6B" w:rsidRPr="00715705" w:rsidRDefault="008C2E6B" w:rsidP="00944E15">
          <w:pPr>
            <w:jc w:val="right"/>
            <w:rPr>
              <w:sz w:val="20"/>
              <w:szCs w:val="20"/>
            </w:rPr>
          </w:pPr>
          <w:r w:rsidRPr="00715705">
            <w:rPr>
              <w:sz w:val="20"/>
              <w:szCs w:val="20"/>
            </w:rPr>
            <w:t>Datum:</w:t>
          </w:r>
        </w:p>
      </w:tc>
      <w:tc>
        <w:tcPr>
          <w:tcW w:w="1466" w:type="dxa"/>
          <w:tcBorders>
            <w:top w:val="dashed" w:sz="4" w:space="0" w:color="878787" w:themeColor="accent3"/>
            <w:bottom w:val="dashed" w:sz="4" w:space="0" w:color="878787" w:themeColor="accent3"/>
          </w:tcBorders>
          <w:vAlign w:val="center"/>
        </w:tcPr>
        <w:p w14:paraId="5B5C076B" w14:textId="77777777" w:rsidR="008C2E6B" w:rsidRPr="00715705" w:rsidRDefault="008C2E6B" w:rsidP="00944E15">
          <w:pPr>
            <w:rPr>
              <w:sz w:val="20"/>
              <w:szCs w:val="20"/>
            </w:rPr>
          </w:pPr>
        </w:p>
      </w:tc>
      <w:tc>
        <w:tcPr>
          <w:tcW w:w="311" w:type="dxa"/>
        </w:tcPr>
        <w:p w14:paraId="74956AEF" w14:textId="77777777" w:rsidR="008C2E6B" w:rsidRPr="00715705" w:rsidRDefault="008C2E6B" w:rsidP="00944E15">
          <w:pPr>
            <w:rPr>
              <w:sz w:val="20"/>
              <w:szCs w:val="20"/>
            </w:rPr>
          </w:pPr>
        </w:p>
      </w:tc>
      <w:tc>
        <w:tcPr>
          <w:tcW w:w="731" w:type="dxa"/>
          <w:vMerge/>
          <w:tcBorders>
            <w:bottom w:val="dashed" w:sz="4" w:space="0" w:color="878787" w:themeColor="accent3"/>
          </w:tcBorders>
          <w:vAlign w:val="center"/>
        </w:tcPr>
        <w:p w14:paraId="23345594" w14:textId="77777777" w:rsidR="008C2E6B" w:rsidRPr="00715705" w:rsidRDefault="008C2E6B" w:rsidP="00944E15">
          <w:pPr>
            <w:rPr>
              <w:sz w:val="20"/>
              <w:szCs w:val="20"/>
            </w:rPr>
          </w:pPr>
        </w:p>
      </w:tc>
    </w:tr>
  </w:tbl>
  <w:p w14:paraId="55CBD886" w14:textId="77777777" w:rsidR="008C2E6B" w:rsidRPr="003C0BAD" w:rsidRDefault="00034B60" w:rsidP="007B514E">
    <w:pPr>
      <w:pStyle w:val="Kopfzeile"/>
      <w:tabs>
        <w:tab w:val="left" w:pos="9923"/>
      </w:tabs>
      <w:rPr>
        <w:sz w:val="12"/>
        <w:szCs w:val="12"/>
      </w:rPr>
    </w:pPr>
    <w:r>
      <w:rPr>
        <w:sz w:val="12"/>
        <w:szCs w:val="12"/>
      </w:rPr>
      <w:pict w14:anchorId="0B21C39D">
        <v:rect id="_x0000_i1028" style="width:467.7pt;height:1pt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alt="Person mit Idee" style="width:15.6pt;height:1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" o:bullet="t">
        <v:imagedata r:id="rId1" o:title="" croptop="-1846f" cropbottom="-2585f" cropleft="-7856f" cropright="-4962f"/>
      </v:shape>
    </w:pict>
  </w:numPicBullet>
  <w:numPicBullet w:numPicBulletId="1">
    <w:pict>
      <v:shape id="_x0000_i1131" type="#_x0000_t75" alt="Gruppenbrainstorming" style="width:16.2pt;height:16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" o:bullet="t">
        <v:imagedata r:id="rId2" o:title="" croptop="-3706f" cropbottom="-4681f" cropleft="-5830f" cropright="-4825f"/>
      </v:shape>
    </w:pict>
  </w:numPicBullet>
  <w:abstractNum w:abstractNumId="0" w15:restartNumberingAfterBreak="0">
    <w:nsid w:val="FFFFFF7C"/>
    <w:multiLevelType w:val="singleLevel"/>
    <w:tmpl w:val="3DBA6D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803C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CC58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92AA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F7AE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C0A3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BE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C022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86A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6C0D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42484"/>
    <w:multiLevelType w:val="hybridMultilevel"/>
    <w:tmpl w:val="2C5AE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136856"/>
    <w:multiLevelType w:val="hybridMultilevel"/>
    <w:tmpl w:val="E6421A08"/>
    <w:lvl w:ilvl="0" w:tplc="AB24013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21D9A"/>
    <w:multiLevelType w:val="hybridMultilevel"/>
    <w:tmpl w:val="B60EB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7349B"/>
    <w:multiLevelType w:val="hybridMultilevel"/>
    <w:tmpl w:val="389C282C"/>
    <w:lvl w:ilvl="0" w:tplc="44D2BF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E39FE"/>
    <w:multiLevelType w:val="hybridMultilevel"/>
    <w:tmpl w:val="E654B8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77DFD"/>
    <w:multiLevelType w:val="hybridMultilevel"/>
    <w:tmpl w:val="728AB6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E3DF4"/>
    <w:multiLevelType w:val="hybridMultilevel"/>
    <w:tmpl w:val="0CDA67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D4889"/>
    <w:multiLevelType w:val="hybridMultilevel"/>
    <w:tmpl w:val="AA724FB2"/>
    <w:lvl w:ilvl="0" w:tplc="1AF692C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1AF692C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2DDD3EE5"/>
    <w:multiLevelType w:val="hybridMultilevel"/>
    <w:tmpl w:val="509E49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D5D5A"/>
    <w:multiLevelType w:val="hybridMultilevel"/>
    <w:tmpl w:val="8882564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4E54C7"/>
    <w:multiLevelType w:val="hybridMultilevel"/>
    <w:tmpl w:val="D690F596"/>
    <w:lvl w:ilvl="0" w:tplc="4F3AF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6D26D6"/>
    <w:multiLevelType w:val="hybridMultilevel"/>
    <w:tmpl w:val="5792180C"/>
    <w:lvl w:ilvl="0" w:tplc="F06C0D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 w15:restartNumberingAfterBreak="0">
    <w:nsid w:val="59C64FFE"/>
    <w:multiLevelType w:val="hybridMultilevel"/>
    <w:tmpl w:val="23747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FE3C3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7AE1696"/>
    <w:multiLevelType w:val="hybridMultilevel"/>
    <w:tmpl w:val="70CEE9D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6050457">
    <w:abstractNumId w:val="13"/>
  </w:num>
  <w:num w:numId="2" w16cid:durableId="1472794043">
    <w:abstractNumId w:val="9"/>
  </w:num>
  <w:num w:numId="3" w16cid:durableId="1062370945">
    <w:abstractNumId w:val="7"/>
  </w:num>
  <w:num w:numId="4" w16cid:durableId="1383597040">
    <w:abstractNumId w:val="6"/>
  </w:num>
  <w:num w:numId="5" w16cid:durableId="25567392">
    <w:abstractNumId w:val="5"/>
  </w:num>
  <w:num w:numId="6" w16cid:durableId="276722673">
    <w:abstractNumId w:val="4"/>
  </w:num>
  <w:num w:numId="7" w16cid:durableId="181214335">
    <w:abstractNumId w:val="8"/>
  </w:num>
  <w:num w:numId="8" w16cid:durableId="230581961">
    <w:abstractNumId w:val="3"/>
  </w:num>
  <w:num w:numId="9" w16cid:durableId="509372628">
    <w:abstractNumId w:val="2"/>
  </w:num>
  <w:num w:numId="10" w16cid:durableId="719287061">
    <w:abstractNumId w:val="1"/>
  </w:num>
  <w:num w:numId="11" w16cid:durableId="837160671">
    <w:abstractNumId w:val="0"/>
  </w:num>
  <w:num w:numId="12" w16cid:durableId="1820727804">
    <w:abstractNumId w:val="23"/>
  </w:num>
  <w:num w:numId="13" w16cid:durableId="20760076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1663184">
    <w:abstractNumId w:val="19"/>
  </w:num>
  <w:num w:numId="15" w16cid:durableId="1695383498">
    <w:abstractNumId w:val="22"/>
  </w:num>
  <w:num w:numId="16" w16cid:durableId="2055108980">
    <w:abstractNumId w:val="18"/>
  </w:num>
  <w:num w:numId="17" w16cid:durableId="232157603">
    <w:abstractNumId w:val="15"/>
  </w:num>
  <w:num w:numId="18" w16cid:durableId="581453499">
    <w:abstractNumId w:val="24"/>
  </w:num>
  <w:num w:numId="19" w16cid:durableId="1199853339">
    <w:abstractNumId w:val="16"/>
  </w:num>
  <w:num w:numId="20" w16cid:durableId="28771912">
    <w:abstractNumId w:val="14"/>
  </w:num>
  <w:num w:numId="21" w16cid:durableId="1625188491">
    <w:abstractNumId w:val="12"/>
  </w:num>
  <w:num w:numId="22" w16cid:durableId="1009527044">
    <w:abstractNumId w:val="10"/>
  </w:num>
  <w:num w:numId="23" w16cid:durableId="222958775">
    <w:abstractNumId w:val="20"/>
  </w:num>
  <w:num w:numId="24" w16cid:durableId="412358720">
    <w:abstractNumId w:val="11"/>
  </w:num>
  <w:num w:numId="25" w16cid:durableId="106124098">
    <w:abstractNumId w:val="17"/>
  </w:num>
  <w:num w:numId="26" w16cid:durableId="12890474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SortMethod w:val="00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C2"/>
    <w:rsid w:val="000048A5"/>
    <w:rsid w:val="00011181"/>
    <w:rsid w:val="00012D6D"/>
    <w:rsid w:val="000154B9"/>
    <w:rsid w:val="00016844"/>
    <w:rsid w:val="00016AE0"/>
    <w:rsid w:val="0002116F"/>
    <w:rsid w:val="00023BB7"/>
    <w:rsid w:val="000318E4"/>
    <w:rsid w:val="00032B86"/>
    <w:rsid w:val="00034B60"/>
    <w:rsid w:val="000364AC"/>
    <w:rsid w:val="00036B21"/>
    <w:rsid w:val="00037936"/>
    <w:rsid w:val="00040F27"/>
    <w:rsid w:val="00042F67"/>
    <w:rsid w:val="0005369B"/>
    <w:rsid w:val="00055350"/>
    <w:rsid w:val="00067335"/>
    <w:rsid w:val="000706AF"/>
    <w:rsid w:val="00070EB3"/>
    <w:rsid w:val="00086A51"/>
    <w:rsid w:val="00087632"/>
    <w:rsid w:val="000933BD"/>
    <w:rsid w:val="000A274E"/>
    <w:rsid w:val="000A37CC"/>
    <w:rsid w:val="000A4769"/>
    <w:rsid w:val="000A51E2"/>
    <w:rsid w:val="000A66F3"/>
    <w:rsid w:val="000B43DE"/>
    <w:rsid w:val="000B5615"/>
    <w:rsid w:val="000B56CA"/>
    <w:rsid w:val="000B79A9"/>
    <w:rsid w:val="000D5B4A"/>
    <w:rsid w:val="000F4C85"/>
    <w:rsid w:val="000F780D"/>
    <w:rsid w:val="00110D3A"/>
    <w:rsid w:val="00112892"/>
    <w:rsid w:val="00116B5E"/>
    <w:rsid w:val="00123D1B"/>
    <w:rsid w:val="0013014C"/>
    <w:rsid w:val="00130CFA"/>
    <w:rsid w:val="001320E1"/>
    <w:rsid w:val="00135645"/>
    <w:rsid w:val="00140C40"/>
    <w:rsid w:val="00150728"/>
    <w:rsid w:val="00150DE4"/>
    <w:rsid w:val="0015731C"/>
    <w:rsid w:val="00163A00"/>
    <w:rsid w:val="00164473"/>
    <w:rsid w:val="00164A3F"/>
    <w:rsid w:val="001725BC"/>
    <w:rsid w:val="0017762E"/>
    <w:rsid w:val="00177971"/>
    <w:rsid w:val="0018384F"/>
    <w:rsid w:val="00185748"/>
    <w:rsid w:val="001A6274"/>
    <w:rsid w:val="001B1BF4"/>
    <w:rsid w:val="001B4619"/>
    <w:rsid w:val="001B4C46"/>
    <w:rsid w:val="001B7107"/>
    <w:rsid w:val="001C2BC0"/>
    <w:rsid w:val="001C31DE"/>
    <w:rsid w:val="001C4CC3"/>
    <w:rsid w:val="001C5FD8"/>
    <w:rsid w:val="001D18D1"/>
    <w:rsid w:val="001D3261"/>
    <w:rsid w:val="001D3A65"/>
    <w:rsid w:val="001D4365"/>
    <w:rsid w:val="001D7E9C"/>
    <w:rsid w:val="001E0005"/>
    <w:rsid w:val="001E4BC4"/>
    <w:rsid w:val="001F2A7C"/>
    <w:rsid w:val="001F44F3"/>
    <w:rsid w:val="001F625D"/>
    <w:rsid w:val="00211F44"/>
    <w:rsid w:val="00211F85"/>
    <w:rsid w:val="002121EC"/>
    <w:rsid w:val="00223E21"/>
    <w:rsid w:val="00225281"/>
    <w:rsid w:val="00230248"/>
    <w:rsid w:val="00230E40"/>
    <w:rsid w:val="002313FF"/>
    <w:rsid w:val="00232FBA"/>
    <w:rsid w:val="00235573"/>
    <w:rsid w:val="0025157F"/>
    <w:rsid w:val="00260DC3"/>
    <w:rsid w:val="00260FC4"/>
    <w:rsid w:val="0026729F"/>
    <w:rsid w:val="0027136B"/>
    <w:rsid w:val="002753B0"/>
    <w:rsid w:val="00284878"/>
    <w:rsid w:val="00297B12"/>
    <w:rsid w:val="002A2B14"/>
    <w:rsid w:val="002A62DA"/>
    <w:rsid w:val="002A7086"/>
    <w:rsid w:val="002B5C1A"/>
    <w:rsid w:val="002C0272"/>
    <w:rsid w:val="002D0251"/>
    <w:rsid w:val="002D13F5"/>
    <w:rsid w:val="002D7123"/>
    <w:rsid w:val="002E545C"/>
    <w:rsid w:val="002F0E64"/>
    <w:rsid w:val="00314EEA"/>
    <w:rsid w:val="003244A2"/>
    <w:rsid w:val="00325B9B"/>
    <w:rsid w:val="0033212A"/>
    <w:rsid w:val="00332CE1"/>
    <w:rsid w:val="00335CF0"/>
    <w:rsid w:val="00344C88"/>
    <w:rsid w:val="003501CA"/>
    <w:rsid w:val="0035669C"/>
    <w:rsid w:val="003635C8"/>
    <w:rsid w:val="003661C8"/>
    <w:rsid w:val="00395028"/>
    <w:rsid w:val="003A40AA"/>
    <w:rsid w:val="003A5281"/>
    <w:rsid w:val="003A7AF4"/>
    <w:rsid w:val="003A7F00"/>
    <w:rsid w:val="003B2D87"/>
    <w:rsid w:val="003B626E"/>
    <w:rsid w:val="003B7747"/>
    <w:rsid w:val="003C0BAD"/>
    <w:rsid w:val="003C0CFB"/>
    <w:rsid w:val="003C5C52"/>
    <w:rsid w:val="003D4800"/>
    <w:rsid w:val="003F276B"/>
    <w:rsid w:val="00406F8C"/>
    <w:rsid w:val="004123EA"/>
    <w:rsid w:val="00415DBA"/>
    <w:rsid w:val="0041708A"/>
    <w:rsid w:val="0042725C"/>
    <w:rsid w:val="004329E6"/>
    <w:rsid w:val="004367E0"/>
    <w:rsid w:val="0043798A"/>
    <w:rsid w:val="00441E3B"/>
    <w:rsid w:val="00446AF8"/>
    <w:rsid w:val="00446F16"/>
    <w:rsid w:val="00450FB4"/>
    <w:rsid w:val="00451C46"/>
    <w:rsid w:val="004549AD"/>
    <w:rsid w:val="004803C8"/>
    <w:rsid w:val="004807AC"/>
    <w:rsid w:val="00491DBA"/>
    <w:rsid w:val="00493E5E"/>
    <w:rsid w:val="0049641A"/>
    <w:rsid w:val="004A6F96"/>
    <w:rsid w:val="004B1986"/>
    <w:rsid w:val="004B522E"/>
    <w:rsid w:val="004C188B"/>
    <w:rsid w:val="004C5590"/>
    <w:rsid w:val="004D208A"/>
    <w:rsid w:val="004D44BC"/>
    <w:rsid w:val="004D6C44"/>
    <w:rsid w:val="004D779E"/>
    <w:rsid w:val="004E1E75"/>
    <w:rsid w:val="004E5BA7"/>
    <w:rsid w:val="004F5576"/>
    <w:rsid w:val="00500F15"/>
    <w:rsid w:val="0050195B"/>
    <w:rsid w:val="00511ED9"/>
    <w:rsid w:val="005210F6"/>
    <w:rsid w:val="005264EA"/>
    <w:rsid w:val="00527D4B"/>
    <w:rsid w:val="005325F0"/>
    <w:rsid w:val="005443E4"/>
    <w:rsid w:val="005520EF"/>
    <w:rsid w:val="00566E72"/>
    <w:rsid w:val="00572B43"/>
    <w:rsid w:val="00573DC7"/>
    <w:rsid w:val="0057447C"/>
    <w:rsid w:val="0057690F"/>
    <w:rsid w:val="00580690"/>
    <w:rsid w:val="00582017"/>
    <w:rsid w:val="00583D01"/>
    <w:rsid w:val="00596CB9"/>
    <w:rsid w:val="005A079E"/>
    <w:rsid w:val="005A72CC"/>
    <w:rsid w:val="005B352B"/>
    <w:rsid w:val="005C4B41"/>
    <w:rsid w:val="005D44A2"/>
    <w:rsid w:val="005D7222"/>
    <w:rsid w:val="005D7A82"/>
    <w:rsid w:val="005E4672"/>
    <w:rsid w:val="005F4785"/>
    <w:rsid w:val="005F4CA9"/>
    <w:rsid w:val="005F5AB9"/>
    <w:rsid w:val="005F770B"/>
    <w:rsid w:val="00601D00"/>
    <w:rsid w:val="006020DE"/>
    <w:rsid w:val="0060330D"/>
    <w:rsid w:val="00615AEE"/>
    <w:rsid w:val="00615F4F"/>
    <w:rsid w:val="00622404"/>
    <w:rsid w:val="006245ED"/>
    <w:rsid w:val="006360A9"/>
    <w:rsid w:val="006374B9"/>
    <w:rsid w:val="00640EC1"/>
    <w:rsid w:val="00643FD8"/>
    <w:rsid w:val="006454DB"/>
    <w:rsid w:val="00650645"/>
    <w:rsid w:val="006556C9"/>
    <w:rsid w:val="00656C18"/>
    <w:rsid w:val="006613D0"/>
    <w:rsid w:val="006634D9"/>
    <w:rsid w:val="00681951"/>
    <w:rsid w:val="0068563F"/>
    <w:rsid w:val="0069374C"/>
    <w:rsid w:val="006A6224"/>
    <w:rsid w:val="006A6CFB"/>
    <w:rsid w:val="006A7790"/>
    <w:rsid w:val="006C4B57"/>
    <w:rsid w:val="006C7077"/>
    <w:rsid w:val="006D030B"/>
    <w:rsid w:val="006D0831"/>
    <w:rsid w:val="006D2B8F"/>
    <w:rsid w:val="006D30F0"/>
    <w:rsid w:val="006E1200"/>
    <w:rsid w:val="006E3A7A"/>
    <w:rsid w:val="006E3E0E"/>
    <w:rsid w:val="006E4561"/>
    <w:rsid w:val="006F1079"/>
    <w:rsid w:val="006F3772"/>
    <w:rsid w:val="006F5FA6"/>
    <w:rsid w:val="00705330"/>
    <w:rsid w:val="007136C8"/>
    <w:rsid w:val="00715705"/>
    <w:rsid w:val="007158F7"/>
    <w:rsid w:val="00716F33"/>
    <w:rsid w:val="00725FDC"/>
    <w:rsid w:val="00730FEB"/>
    <w:rsid w:val="007315C4"/>
    <w:rsid w:val="0075240C"/>
    <w:rsid w:val="00760C5A"/>
    <w:rsid w:val="00765410"/>
    <w:rsid w:val="00766535"/>
    <w:rsid w:val="0077190B"/>
    <w:rsid w:val="0077383F"/>
    <w:rsid w:val="007761CD"/>
    <w:rsid w:val="00776DC6"/>
    <w:rsid w:val="007837A1"/>
    <w:rsid w:val="00793517"/>
    <w:rsid w:val="00794B44"/>
    <w:rsid w:val="007A043E"/>
    <w:rsid w:val="007A059A"/>
    <w:rsid w:val="007B2442"/>
    <w:rsid w:val="007B514E"/>
    <w:rsid w:val="007C2C04"/>
    <w:rsid w:val="007C40C1"/>
    <w:rsid w:val="007C40DB"/>
    <w:rsid w:val="007C47CF"/>
    <w:rsid w:val="007C673A"/>
    <w:rsid w:val="007C775C"/>
    <w:rsid w:val="007C7BAC"/>
    <w:rsid w:val="007C7C1C"/>
    <w:rsid w:val="007D160A"/>
    <w:rsid w:val="007D3250"/>
    <w:rsid w:val="007D3C9D"/>
    <w:rsid w:val="007D3E91"/>
    <w:rsid w:val="007D4201"/>
    <w:rsid w:val="007E20E7"/>
    <w:rsid w:val="007E7EB7"/>
    <w:rsid w:val="00807FA8"/>
    <w:rsid w:val="00810B67"/>
    <w:rsid w:val="00813A6D"/>
    <w:rsid w:val="00824129"/>
    <w:rsid w:val="00833023"/>
    <w:rsid w:val="008346D2"/>
    <w:rsid w:val="00835B8F"/>
    <w:rsid w:val="0084059E"/>
    <w:rsid w:val="0084336A"/>
    <w:rsid w:val="008433BA"/>
    <w:rsid w:val="0084511E"/>
    <w:rsid w:val="00847133"/>
    <w:rsid w:val="008560FB"/>
    <w:rsid w:val="00860FAF"/>
    <w:rsid w:val="0086196B"/>
    <w:rsid w:val="00861C8B"/>
    <w:rsid w:val="00863107"/>
    <w:rsid w:val="0087295F"/>
    <w:rsid w:val="008835D5"/>
    <w:rsid w:val="00883687"/>
    <w:rsid w:val="008846AF"/>
    <w:rsid w:val="00884FB5"/>
    <w:rsid w:val="0088522F"/>
    <w:rsid w:val="00887D69"/>
    <w:rsid w:val="00891116"/>
    <w:rsid w:val="0089284F"/>
    <w:rsid w:val="0089328D"/>
    <w:rsid w:val="00895E91"/>
    <w:rsid w:val="008B00BE"/>
    <w:rsid w:val="008B0AA4"/>
    <w:rsid w:val="008B0DA1"/>
    <w:rsid w:val="008B295E"/>
    <w:rsid w:val="008B5908"/>
    <w:rsid w:val="008B63F0"/>
    <w:rsid w:val="008C2E6B"/>
    <w:rsid w:val="008C3992"/>
    <w:rsid w:val="008D0D5B"/>
    <w:rsid w:val="008D708D"/>
    <w:rsid w:val="008E08D5"/>
    <w:rsid w:val="008E36F6"/>
    <w:rsid w:val="008E46B5"/>
    <w:rsid w:val="008F070A"/>
    <w:rsid w:val="008F2A9E"/>
    <w:rsid w:val="00902314"/>
    <w:rsid w:val="009122C7"/>
    <w:rsid w:val="009146B8"/>
    <w:rsid w:val="00915861"/>
    <w:rsid w:val="00915DF4"/>
    <w:rsid w:val="0092129F"/>
    <w:rsid w:val="00921CF1"/>
    <w:rsid w:val="00927D32"/>
    <w:rsid w:val="00930546"/>
    <w:rsid w:val="00937B89"/>
    <w:rsid w:val="00937F8C"/>
    <w:rsid w:val="0094152A"/>
    <w:rsid w:val="00944976"/>
    <w:rsid w:val="00944E15"/>
    <w:rsid w:val="00961800"/>
    <w:rsid w:val="0096611E"/>
    <w:rsid w:val="00966E2A"/>
    <w:rsid w:val="00967847"/>
    <w:rsid w:val="0097262D"/>
    <w:rsid w:val="00973131"/>
    <w:rsid w:val="00976D95"/>
    <w:rsid w:val="00982AB0"/>
    <w:rsid w:val="009921FA"/>
    <w:rsid w:val="00992722"/>
    <w:rsid w:val="009A2125"/>
    <w:rsid w:val="009A2D06"/>
    <w:rsid w:val="009A399C"/>
    <w:rsid w:val="009A6478"/>
    <w:rsid w:val="009B2AE7"/>
    <w:rsid w:val="009B676D"/>
    <w:rsid w:val="009C06C9"/>
    <w:rsid w:val="009C5B34"/>
    <w:rsid w:val="009D2199"/>
    <w:rsid w:val="009D7C52"/>
    <w:rsid w:val="00A046F3"/>
    <w:rsid w:val="00A10161"/>
    <w:rsid w:val="00A11DBA"/>
    <w:rsid w:val="00A17A72"/>
    <w:rsid w:val="00A23923"/>
    <w:rsid w:val="00A26C73"/>
    <w:rsid w:val="00A356F1"/>
    <w:rsid w:val="00A361A5"/>
    <w:rsid w:val="00A37A75"/>
    <w:rsid w:val="00A47361"/>
    <w:rsid w:val="00A518F1"/>
    <w:rsid w:val="00A63F69"/>
    <w:rsid w:val="00A7190B"/>
    <w:rsid w:val="00A73BCD"/>
    <w:rsid w:val="00A85A6E"/>
    <w:rsid w:val="00A91609"/>
    <w:rsid w:val="00A94EE1"/>
    <w:rsid w:val="00A9507A"/>
    <w:rsid w:val="00AB0222"/>
    <w:rsid w:val="00AB0ACC"/>
    <w:rsid w:val="00AB73E1"/>
    <w:rsid w:val="00AC42AD"/>
    <w:rsid w:val="00AD7D8E"/>
    <w:rsid w:val="00AF0E6A"/>
    <w:rsid w:val="00AF1CFC"/>
    <w:rsid w:val="00AF3289"/>
    <w:rsid w:val="00AF6271"/>
    <w:rsid w:val="00AF75E1"/>
    <w:rsid w:val="00B037BC"/>
    <w:rsid w:val="00B0449A"/>
    <w:rsid w:val="00B11FCB"/>
    <w:rsid w:val="00B13410"/>
    <w:rsid w:val="00B14F56"/>
    <w:rsid w:val="00B15635"/>
    <w:rsid w:val="00B17A81"/>
    <w:rsid w:val="00B20244"/>
    <w:rsid w:val="00B2187A"/>
    <w:rsid w:val="00B21D7E"/>
    <w:rsid w:val="00B226C7"/>
    <w:rsid w:val="00B26E18"/>
    <w:rsid w:val="00B279D6"/>
    <w:rsid w:val="00B310D3"/>
    <w:rsid w:val="00B32F97"/>
    <w:rsid w:val="00B33846"/>
    <w:rsid w:val="00B371AA"/>
    <w:rsid w:val="00B40286"/>
    <w:rsid w:val="00B42B76"/>
    <w:rsid w:val="00B447D6"/>
    <w:rsid w:val="00B47904"/>
    <w:rsid w:val="00B548D4"/>
    <w:rsid w:val="00B60666"/>
    <w:rsid w:val="00B65BD2"/>
    <w:rsid w:val="00B66B19"/>
    <w:rsid w:val="00B679A5"/>
    <w:rsid w:val="00B71F68"/>
    <w:rsid w:val="00B73CF6"/>
    <w:rsid w:val="00B75B37"/>
    <w:rsid w:val="00B7666D"/>
    <w:rsid w:val="00B8012F"/>
    <w:rsid w:val="00B849BB"/>
    <w:rsid w:val="00B8669D"/>
    <w:rsid w:val="00B923EB"/>
    <w:rsid w:val="00BA3006"/>
    <w:rsid w:val="00BB01C4"/>
    <w:rsid w:val="00BB3B5A"/>
    <w:rsid w:val="00BB4222"/>
    <w:rsid w:val="00BB67CA"/>
    <w:rsid w:val="00BB6C75"/>
    <w:rsid w:val="00BC4F79"/>
    <w:rsid w:val="00BD7A8A"/>
    <w:rsid w:val="00BD7F1C"/>
    <w:rsid w:val="00BF1D9A"/>
    <w:rsid w:val="00BF34EA"/>
    <w:rsid w:val="00BF47E5"/>
    <w:rsid w:val="00BF525A"/>
    <w:rsid w:val="00BF5519"/>
    <w:rsid w:val="00BF5AC1"/>
    <w:rsid w:val="00C40930"/>
    <w:rsid w:val="00C429DC"/>
    <w:rsid w:val="00C42AD7"/>
    <w:rsid w:val="00C479BB"/>
    <w:rsid w:val="00C576E0"/>
    <w:rsid w:val="00C60BD2"/>
    <w:rsid w:val="00C6384C"/>
    <w:rsid w:val="00C64AC8"/>
    <w:rsid w:val="00C65BCC"/>
    <w:rsid w:val="00C73CE1"/>
    <w:rsid w:val="00C77B77"/>
    <w:rsid w:val="00C82DEC"/>
    <w:rsid w:val="00C90196"/>
    <w:rsid w:val="00C915CA"/>
    <w:rsid w:val="00C9230A"/>
    <w:rsid w:val="00C93AC1"/>
    <w:rsid w:val="00C95802"/>
    <w:rsid w:val="00CA36DE"/>
    <w:rsid w:val="00CB5E96"/>
    <w:rsid w:val="00CB614F"/>
    <w:rsid w:val="00CB6820"/>
    <w:rsid w:val="00CD3182"/>
    <w:rsid w:val="00CD341D"/>
    <w:rsid w:val="00CD4CAD"/>
    <w:rsid w:val="00CE29E2"/>
    <w:rsid w:val="00CE7F18"/>
    <w:rsid w:val="00CF24CE"/>
    <w:rsid w:val="00CF5F1A"/>
    <w:rsid w:val="00D03DC4"/>
    <w:rsid w:val="00D05E7B"/>
    <w:rsid w:val="00D06DFA"/>
    <w:rsid w:val="00D1529A"/>
    <w:rsid w:val="00D16970"/>
    <w:rsid w:val="00D221D4"/>
    <w:rsid w:val="00D23516"/>
    <w:rsid w:val="00D27996"/>
    <w:rsid w:val="00D33449"/>
    <w:rsid w:val="00D34A1D"/>
    <w:rsid w:val="00D34D11"/>
    <w:rsid w:val="00D4136D"/>
    <w:rsid w:val="00D444D5"/>
    <w:rsid w:val="00D5081D"/>
    <w:rsid w:val="00D601DD"/>
    <w:rsid w:val="00D6078D"/>
    <w:rsid w:val="00D642B2"/>
    <w:rsid w:val="00D66A93"/>
    <w:rsid w:val="00D67A96"/>
    <w:rsid w:val="00D734CC"/>
    <w:rsid w:val="00D821EA"/>
    <w:rsid w:val="00D83586"/>
    <w:rsid w:val="00D85A2A"/>
    <w:rsid w:val="00D86818"/>
    <w:rsid w:val="00D97CE5"/>
    <w:rsid w:val="00DA0654"/>
    <w:rsid w:val="00DB15D9"/>
    <w:rsid w:val="00DB29C4"/>
    <w:rsid w:val="00DB3BAE"/>
    <w:rsid w:val="00DC484D"/>
    <w:rsid w:val="00DE6EF4"/>
    <w:rsid w:val="00DF2695"/>
    <w:rsid w:val="00DF2882"/>
    <w:rsid w:val="00DF66E9"/>
    <w:rsid w:val="00DF7299"/>
    <w:rsid w:val="00E00331"/>
    <w:rsid w:val="00E05878"/>
    <w:rsid w:val="00E12EC0"/>
    <w:rsid w:val="00E312A0"/>
    <w:rsid w:val="00E3361C"/>
    <w:rsid w:val="00E360A4"/>
    <w:rsid w:val="00E429DB"/>
    <w:rsid w:val="00E5091D"/>
    <w:rsid w:val="00E5744D"/>
    <w:rsid w:val="00E62C52"/>
    <w:rsid w:val="00E63404"/>
    <w:rsid w:val="00E642BE"/>
    <w:rsid w:val="00E832CA"/>
    <w:rsid w:val="00E86C03"/>
    <w:rsid w:val="00E931AC"/>
    <w:rsid w:val="00EA305E"/>
    <w:rsid w:val="00EA72EE"/>
    <w:rsid w:val="00EB29E6"/>
    <w:rsid w:val="00EB62FB"/>
    <w:rsid w:val="00EC1ACF"/>
    <w:rsid w:val="00EC3AFA"/>
    <w:rsid w:val="00EC50C2"/>
    <w:rsid w:val="00ED0900"/>
    <w:rsid w:val="00EF0988"/>
    <w:rsid w:val="00EF3895"/>
    <w:rsid w:val="00EF4A96"/>
    <w:rsid w:val="00EF6DA5"/>
    <w:rsid w:val="00F23F6E"/>
    <w:rsid w:val="00F244B7"/>
    <w:rsid w:val="00F326FF"/>
    <w:rsid w:val="00F4013E"/>
    <w:rsid w:val="00F41C3E"/>
    <w:rsid w:val="00F43B32"/>
    <w:rsid w:val="00F43F73"/>
    <w:rsid w:val="00F44D39"/>
    <w:rsid w:val="00F50A8D"/>
    <w:rsid w:val="00F53051"/>
    <w:rsid w:val="00F54D13"/>
    <w:rsid w:val="00F62C4E"/>
    <w:rsid w:val="00F72AE1"/>
    <w:rsid w:val="00F733A5"/>
    <w:rsid w:val="00F73A69"/>
    <w:rsid w:val="00F75B78"/>
    <w:rsid w:val="00F805D5"/>
    <w:rsid w:val="00F83F9A"/>
    <w:rsid w:val="00F84E44"/>
    <w:rsid w:val="00FA4F5D"/>
    <w:rsid w:val="00FB03F8"/>
    <w:rsid w:val="00FB06FF"/>
    <w:rsid w:val="00FB4742"/>
    <w:rsid w:val="00FB4C6A"/>
    <w:rsid w:val="00FB7475"/>
    <w:rsid w:val="00FC0120"/>
    <w:rsid w:val="00FE052C"/>
    <w:rsid w:val="00FF6256"/>
    <w:rsid w:val="00FF6BC7"/>
    <w:rsid w:val="0751658E"/>
    <w:rsid w:val="0C2A01B0"/>
    <w:rsid w:val="18CA7E35"/>
    <w:rsid w:val="24BD2BD0"/>
    <w:rsid w:val="2658FC31"/>
    <w:rsid w:val="2CAF1558"/>
    <w:rsid w:val="59F6306F"/>
    <w:rsid w:val="5D7FACD9"/>
    <w:rsid w:val="72B44F73"/>
    <w:rsid w:val="7534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C7A8E5"/>
  <w15:chartTrackingRefBased/>
  <w15:docId w15:val="{EEA294D3-329F-4E8B-9BF1-F82A5609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D7E"/>
    <w:pPr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3CE1"/>
    <w:pPr>
      <w:keepNext/>
      <w:keepLines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6A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6A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46A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46AF8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73C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1B3D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F55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1B3D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Standard 10"/>
    <w:basedOn w:val="Standard"/>
    <w:uiPriority w:val="1"/>
    <w:qFormat/>
    <w:rsid w:val="00B17A81"/>
    <w:rPr>
      <w:sz w:val="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3CE1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6AF8"/>
    <w:rPr>
      <w:rFonts w:asciiTheme="majorHAnsi" w:eastAsiaTheme="majorEastAsia" w:hAnsiTheme="majorHAnsi" w:cstheme="majorBidi"/>
      <w:b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4D39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44D39"/>
    <w:rPr>
      <w:rFonts w:asciiTheme="majorHAnsi" w:eastAsiaTheme="majorEastAsia" w:hAnsiTheme="majorHAnsi" w:cstheme="majorBidi"/>
      <w:spacing w:val="-10"/>
      <w:kern w:val="28"/>
      <w:sz w:val="36"/>
      <w:szCs w:val="56"/>
      <w:u w:val="single"/>
    </w:rPr>
  </w:style>
  <w:style w:type="character" w:styleId="Fett">
    <w:name w:val="Strong"/>
    <w:basedOn w:val="Absatz-Standardschriftart"/>
    <w:uiPriority w:val="22"/>
    <w:qFormat/>
    <w:rsid w:val="00CF5F1A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A62D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A62DA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235573"/>
    <w:pPr>
      <w:tabs>
        <w:tab w:val="center" w:pos="4536"/>
        <w:tab w:val="right" w:pos="9072"/>
      </w:tabs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235573"/>
    <w:rPr>
      <w:sz w:val="20"/>
    </w:rPr>
  </w:style>
  <w:style w:type="table" w:styleId="Tabellenraster">
    <w:name w:val="Table Grid"/>
    <w:basedOn w:val="NormaleTabelle"/>
    <w:rsid w:val="002A6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043E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043E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6AF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46AF8"/>
    <w:rPr>
      <w:rFonts w:asciiTheme="majorHAnsi" w:eastAsiaTheme="majorEastAsia" w:hAnsiTheme="majorHAnsi" w:cstheme="majorBidi"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46AF8"/>
    <w:rPr>
      <w:rFonts w:asciiTheme="majorHAnsi" w:eastAsiaTheme="majorEastAsia" w:hAnsiTheme="majorHAnsi" w:cstheme="majorBidi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6AF8"/>
    <w:pPr>
      <w:numPr>
        <w:ilvl w:val="1"/>
      </w:numPr>
      <w:spacing w:after="160"/>
      <w:jc w:val="center"/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6AF8"/>
    <w:rPr>
      <w:rFonts w:eastAsiaTheme="minorEastAsia"/>
      <w:spacing w:val="15"/>
      <w:sz w:val="24"/>
    </w:rPr>
  </w:style>
  <w:style w:type="character" w:styleId="SchwacheHervorhebung">
    <w:name w:val="Subtle Emphasis"/>
    <w:basedOn w:val="Absatz-Standardschriftart"/>
    <w:uiPriority w:val="19"/>
    <w:qFormat/>
    <w:rsid w:val="00235573"/>
    <w:rPr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235573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235573"/>
    <w:rPr>
      <w:b/>
      <w:i/>
      <w:iCs/>
      <w:color w:val="auto"/>
    </w:rPr>
  </w:style>
  <w:style w:type="paragraph" w:styleId="Zitat">
    <w:name w:val="Quote"/>
    <w:basedOn w:val="Standard"/>
    <w:next w:val="Standard"/>
    <w:link w:val="ZitatZchn"/>
    <w:uiPriority w:val="29"/>
    <w:qFormat/>
    <w:rsid w:val="00235573"/>
    <w:pPr>
      <w:spacing w:before="200" w:after="160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35573"/>
    <w:rPr>
      <w:i/>
      <w:iCs/>
      <w:sz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46AF8"/>
    <w:pPr>
      <w:pBdr>
        <w:top w:val="single" w:sz="4" w:space="10" w:color="00377B" w:themeColor="accent1"/>
        <w:bottom w:val="single" w:sz="4" w:space="10" w:color="00377B" w:themeColor="accent1"/>
      </w:pBdr>
      <w:spacing w:before="360" w:after="360"/>
      <w:ind w:left="864" w:right="864"/>
      <w:jc w:val="center"/>
    </w:pPr>
    <w:rPr>
      <w:i/>
      <w:iCs/>
      <w:color w:val="00377B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46AF8"/>
    <w:rPr>
      <w:i/>
      <w:iCs/>
      <w:color w:val="00377B" w:themeColor="accent1"/>
      <w:sz w:val="24"/>
    </w:rPr>
  </w:style>
  <w:style w:type="character" w:styleId="SchwacherVerweis">
    <w:name w:val="Subtle Reference"/>
    <w:basedOn w:val="Absatz-Standardschriftart"/>
    <w:uiPriority w:val="31"/>
    <w:qFormat/>
    <w:rsid w:val="00446AF8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446AF8"/>
    <w:rPr>
      <w:b/>
      <w:bCs/>
      <w:smallCaps/>
      <w:color w:val="00377B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446AF8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446AF8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446AF8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46AF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46AF8"/>
    <w:rPr>
      <w:vertAlign w:val="superscript"/>
    </w:rPr>
  </w:style>
  <w:style w:type="paragraph" w:customStyle="1" w:styleId="Lsungstext">
    <w:name w:val="Lösungstext"/>
    <w:basedOn w:val="Standard"/>
    <w:qFormat/>
    <w:rsid w:val="000A51E2"/>
    <w:rPr>
      <w:vanish/>
      <w:color w:val="FF0000"/>
      <w:spacing w:val="30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73CE1"/>
    <w:rPr>
      <w:rFonts w:asciiTheme="majorHAnsi" w:eastAsiaTheme="majorEastAsia" w:hAnsiTheme="majorHAnsi" w:cstheme="majorBidi"/>
      <w:color w:val="001B3D" w:themeColor="accent1" w:themeShade="7F"/>
      <w:sz w:val="24"/>
    </w:rPr>
  </w:style>
  <w:style w:type="paragraph" w:customStyle="1" w:styleId="Code">
    <w:name w:val="Code"/>
    <w:basedOn w:val="Standard"/>
    <w:link w:val="CodeZchn"/>
    <w:qFormat/>
    <w:rsid w:val="00395028"/>
    <w:rPr>
      <w:rFonts w:ascii="Consolas" w:eastAsia="Calibri" w:hAnsi="Consolas" w:cs="Times New Roman"/>
      <w:sz w:val="22"/>
    </w:rPr>
  </w:style>
  <w:style w:type="character" w:customStyle="1" w:styleId="Code-inline">
    <w:name w:val="Code - inline"/>
    <w:basedOn w:val="Absatz-Standardschriftart"/>
    <w:uiPriority w:val="1"/>
    <w:qFormat/>
    <w:rsid w:val="00EC1ACF"/>
    <w:rPr>
      <w:rFonts w:ascii="Consolas" w:hAnsi="Consolas"/>
      <w:sz w:val="22"/>
    </w:rPr>
  </w:style>
  <w:style w:type="character" w:customStyle="1" w:styleId="CodeZchn">
    <w:name w:val="Code Zchn"/>
    <w:basedOn w:val="Absatz-Standardschriftart"/>
    <w:link w:val="Code"/>
    <w:rsid w:val="00395028"/>
    <w:rPr>
      <w:rFonts w:ascii="Consolas" w:eastAsia="Calibri" w:hAnsi="Consolas" w:cs="Times New Roman"/>
    </w:rPr>
  </w:style>
  <w:style w:type="paragraph" w:customStyle="1" w:styleId="Code-Block">
    <w:name w:val="Code - Block"/>
    <w:basedOn w:val="Code"/>
    <w:qFormat/>
    <w:rsid w:val="00395028"/>
    <w:pPr>
      <w:pBdr>
        <w:left w:val="single" w:sz="36" w:space="4" w:color="A2A2A2" w:themeColor="background2" w:themeShade="BF"/>
      </w:pBdr>
      <w:spacing w:line="300" w:lineRule="auto"/>
      <w:ind w:left="170"/>
      <w:jc w:val="left"/>
    </w:pPr>
  </w:style>
  <w:style w:type="character" w:styleId="Zeilennummer">
    <w:name w:val="line number"/>
    <w:basedOn w:val="Absatz-Standardschriftart"/>
    <w:uiPriority w:val="99"/>
    <w:semiHidden/>
    <w:unhideWhenUsed/>
    <w:rsid w:val="003C0CFB"/>
    <w:rPr>
      <w:w w:val="80"/>
    </w:rPr>
  </w:style>
  <w:style w:type="paragraph" w:customStyle="1" w:styleId="Code-BlockmitZeilennummern">
    <w:name w:val="Code - Block mit Zeilennummern"/>
    <w:basedOn w:val="Code-Block"/>
    <w:qFormat/>
    <w:rsid w:val="00807FA8"/>
    <w:pPr>
      <w:pBdr>
        <w:left w:val="single" w:sz="24" w:space="4" w:color="A2A2A2" w:themeColor="background2" w:themeShade="BF"/>
      </w:pBdr>
      <w:ind w:left="227"/>
    </w:pPr>
  </w:style>
  <w:style w:type="paragraph" w:customStyle="1" w:styleId="Quelle">
    <w:name w:val="Quelle"/>
    <w:basedOn w:val="Standard"/>
    <w:qFormat/>
    <w:rsid w:val="00B14F56"/>
    <w:rPr>
      <w:sz w:val="16"/>
      <w:szCs w:val="1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8563F"/>
    <w:pPr>
      <w:spacing w:before="240"/>
      <w:outlineLvl w:val="9"/>
    </w:pPr>
    <w:rPr>
      <w:b w:val="0"/>
    </w:rPr>
  </w:style>
  <w:style w:type="character" w:customStyle="1" w:styleId="MittlereHervorhebung">
    <w:name w:val="Mittlere Hervorhebung"/>
    <w:basedOn w:val="Hervorhebung"/>
    <w:uiPriority w:val="1"/>
    <w:qFormat/>
    <w:rsid w:val="00235573"/>
    <w:rPr>
      <w:b w:val="0"/>
      <w:i w:val="0"/>
      <w:iCs/>
      <w:u w:val="single"/>
    </w:rPr>
  </w:style>
  <w:style w:type="paragraph" w:customStyle="1" w:styleId="AbstandzwischenTabellen">
    <w:name w:val="Abstand (zwischen Tabellen)"/>
    <w:basedOn w:val="Standard"/>
    <w:qFormat/>
    <w:rsid w:val="006454DB"/>
    <w:rPr>
      <w:sz w:val="16"/>
    </w:rPr>
  </w:style>
  <w:style w:type="table" w:styleId="Gitternetztabelle1hell">
    <w:name w:val="Grid Table 1 Light"/>
    <w:basedOn w:val="NormaleTabelle"/>
    <w:uiPriority w:val="46"/>
    <w:rsid w:val="006E120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3">
    <w:name w:val="List Table 3"/>
    <w:basedOn w:val="NormaleTabelle"/>
    <w:uiPriority w:val="48"/>
    <w:rsid w:val="006E120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21D7E"/>
    <w:pPr>
      <w:spacing w:after="200"/>
    </w:pPr>
    <w:rPr>
      <w:i/>
      <w:iCs/>
      <w:sz w:val="18"/>
      <w:szCs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F5576"/>
    <w:rPr>
      <w:rFonts w:asciiTheme="majorHAnsi" w:eastAsiaTheme="majorEastAsia" w:hAnsiTheme="majorHAnsi" w:cstheme="majorBidi"/>
      <w:i/>
      <w:iCs/>
      <w:color w:val="001B3D" w:themeColor="accent1" w:themeShade="7F"/>
      <w:sz w:val="24"/>
    </w:rPr>
  </w:style>
  <w:style w:type="table" w:styleId="Gitternetztabelle4">
    <w:name w:val="Grid Table 4"/>
    <w:basedOn w:val="NormaleTabelle"/>
    <w:uiPriority w:val="49"/>
    <w:rsid w:val="008E36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ode">
    <w:name w:val="HTML Code"/>
    <w:basedOn w:val="Absatz-Standardschriftart"/>
    <w:uiPriority w:val="99"/>
    <w:semiHidden/>
    <w:unhideWhenUsed/>
    <w:rsid w:val="008E36F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Absatz-Standardschriftart"/>
    <w:rsid w:val="008E36F6"/>
  </w:style>
  <w:style w:type="character" w:customStyle="1" w:styleId="n">
    <w:name w:val="n"/>
    <w:basedOn w:val="Absatz-Standardschriftart"/>
    <w:rsid w:val="008E36F6"/>
  </w:style>
  <w:style w:type="character" w:customStyle="1" w:styleId="o">
    <w:name w:val="o"/>
    <w:basedOn w:val="Absatz-Standardschriftart"/>
    <w:rsid w:val="008E36F6"/>
  </w:style>
  <w:style w:type="character" w:customStyle="1" w:styleId="mi">
    <w:name w:val="mi"/>
    <w:basedOn w:val="Absatz-Standardschriftart"/>
    <w:rsid w:val="008E36F6"/>
  </w:style>
  <w:style w:type="character" w:customStyle="1" w:styleId="p">
    <w:name w:val="p"/>
    <w:basedOn w:val="Absatz-Standardschriftart"/>
    <w:rsid w:val="008E36F6"/>
  </w:style>
  <w:style w:type="character" w:styleId="Hyperlink">
    <w:name w:val="Hyperlink"/>
    <w:basedOn w:val="Absatz-Standardschriftart"/>
    <w:uiPriority w:val="99"/>
    <w:unhideWhenUsed/>
    <w:rsid w:val="007C40DB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40D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40DB"/>
    <w:rPr>
      <w:color w:val="000000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A3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A3006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o">
    <w:name w:val="ho"/>
    <w:basedOn w:val="Absatz-Standardschriftart"/>
    <w:rsid w:val="00BA3006"/>
  </w:style>
  <w:style w:type="table" w:styleId="Gitternetztabelle5dunkel">
    <w:name w:val="Grid Table 5 Dark"/>
    <w:basedOn w:val="NormaleTabelle"/>
    <w:uiPriority w:val="50"/>
    <w:rsid w:val="004A6F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4A6F9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78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7878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7878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78787" w:themeFill="accent3"/>
      </w:tcPr>
    </w:tblStylePr>
    <w:tblStylePr w:type="band1Vert">
      <w:tblPr/>
      <w:tcPr>
        <w:shd w:val="clear" w:color="auto" w:fill="CFCFCF" w:themeFill="accent3" w:themeFillTint="66"/>
      </w:tcPr>
    </w:tblStylePr>
    <w:tblStylePr w:type="band1Horz">
      <w:tblPr/>
      <w:tcPr>
        <w:shd w:val="clear" w:color="auto" w:fill="CFCFC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is\Staatliche%20Berufsschule%201%20Bayreuth\03_IT_AuP%20-%20Dokumente\General\11%20AuP%20-%20LF%208%20(FI-SI,%20SCG)\000%20Vorlagen\Arbeitsblattvorlage%20AuP.dotm" TargetMode="External"/></Relationships>
</file>

<file path=word/theme/theme1.xml><?xml version="1.0" encoding="utf-8"?>
<a:theme xmlns:a="http://schemas.openxmlformats.org/drawingml/2006/main" name="BS1BT">
  <a:themeElements>
    <a:clrScheme name="BS1BT">
      <a:dk1>
        <a:sysClr val="windowText" lastClr="000000"/>
      </a:dk1>
      <a:lt1>
        <a:sysClr val="window" lastClr="FFFFFF"/>
      </a:lt1>
      <a:dk2>
        <a:srgbClr val="00377B"/>
      </a:dk2>
      <a:lt2>
        <a:srgbClr val="D9D9D9"/>
      </a:lt2>
      <a:accent1>
        <a:srgbClr val="00377B"/>
      </a:accent1>
      <a:accent2>
        <a:srgbClr val="871417"/>
      </a:accent2>
      <a:accent3>
        <a:srgbClr val="878787"/>
      </a:accent3>
      <a:accent4>
        <a:srgbClr val="37508E"/>
      </a:accent4>
      <a:accent5>
        <a:srgbClr val="A55543"/>
      </a:accent5>
      <a:accent6>
        <a:srgbClr val="A2A8CB"/>
      </a:accent6>
      <a:hlink>
        <a:srgbClr val="000000"/>
      </a:hlink>
      <a:folHlink>
        <a:srgbClr val="000000"/>
      </a:folHlink>
    </a:clrScheme>
    <a:fontScheme name="BS1BT Arbeitsblä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S1BT" id="{ADC0ADB6-9E7F-46FF-8DA6-86092F21C465}" vid="{374A7D4F-EFDD-43DB-AFDA-65B4D705A0E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22C21891AB4B4FB3653E160A43AAE4" ma:contentTypeVersion="6" ma:contentTypeDescription="Ein neues Dokument erstellen." ma:contentTypeScope="" ma:versionID="c0644ad4616f6ab808bd25b44c8737ac">
  <xsd:schema xmlns:xsd="http://www.w3.org/2001/XMLSchema" xmlns:xs="http://www.w3.org/2001/XMLSchema" xmlns:p="http://schemas.microsoft.com/office/2006/metadata/properties" xmlns:ns2="a843ad10-1f8c-42b3-ad4f-5a60556a7a56" xmlns:ns3="0f42fc3a-9596-4fb1-b6e7-350bbd68444b" targetNamespace="http://schemas.microsoft.com/office/2006/metadata/properties" ma:root="true" ma:fieldsID="7922709f1fc56fcf60f6f5c5c58ff1bf" ns2:_="" ns3:_="">
    <xsd:import namespace="a843ad10-1f8c-42b3-ad4f-5a60556a7a56"/>
    <xsd:import namespace="0f42fc3a-9596-4fb1-b6e7-350bbd6844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3ad10-1f8c-42b3-ad4f-5a60556a7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2fc3a-9596-4fb1-b6e7-350bbd6844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30B96-29B1-42C5-B8D8-7CAD2F5C7E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E7E616-AC40-4DAE-9255-4CCF1384F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FA4B9-1AF1-4CBC-8B6E-E80113DFA7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EBD87CF-D022-452E-8328-879B26544191}"/>
</file>

<file path=docProps/app.xml><?xml version="1.0" encoding="utf-8"?>
<Properties xmlns="http://schemas.openxmlformats.org/officeDocument/2006/extended-properties" xmlns:vt="http://schemas.openxmlformats.org/officeDocument/2006/docPropsVTypes">
  <Template>Arbeitsblattvorlage AuP.dotm</Template>
  <TotalTime>0</TotalTime>
  <Pages>2</Pages>
  <Words>368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Isis</dc:creator>
  <cp:keywords/>
  <dc:description/>
  <cp:lastModifiedBy>Markus Scherg</cp:lastModifiedBy>
  <cp:revision>384</cp:revision>
  <cp:lastPrinted>2022-02-16T08:01:00Z</cp:lastPrinted>
  <dcterms:created xsi:type="dcterms:W3CDTF">2021-09-16T05:43:00Z</dcterms:created>
  <dcterms:modified xsi:type="dcterms:W3CDTF">2022-05-16T06:53:00Z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0x0101009722C21891AB4B4FB3653E160A43AAE4</vt:lpwstr>
  </property>
</Properties>
</file>